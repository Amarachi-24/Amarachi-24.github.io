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DA688" w14:textId="3C6FCAB5" w:rsidR="004D36D7" w:rsidRPr="00FD4A68" w:rsidRDefault="00BF3BE5" w:rsidP="001B5F06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C522C4D4F684F3B92898C2E86A2F4C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B7394">
            <w:t xml:space="preserve">Lab - Configure </w:t>
          </w:r>
          <w:r w:rsidR="00726F17">
            <w:t>Router-on-a-Stick</w:t>
          </w:r>
          <w:r w:rsidR="00DB7394">
            <w:t xml:space="preserve"> Inter-VLAN Routing</w:t>
          </w:r>
        </w:sdtContent>
      </w:sdt>
    </w:p>
    <w:p w14:paraId="5A1F9BBB" w14:textId="2B0C7316" w:rsidR="00D778DF" w:rsidRPr="00E70096" w:rsidRDefault="00D778DF" w:rsidP="00F26E70">
      <w:pPr>
        <w:pStyle w:val="Heading1"/>
      </w:pPr>
      <w:r w:rsidRPr="00E70096">
        <w:t>Topology</w:t>
      </w:r>
    </w:p>
    <w:p w14:paraId="09A64B66" w14:textId="71A46F8E" w:rsidR="00D778DF" w:rsidRDefault="0085104E" w:rsidP="00D778DF">
      <w:pPr>
        <w:pStyle w:val="Visual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08141C" wp14:editId="253C0310">
                <wp:simplePos x="0" y="0"/>
                <wp:positionH relativeFrom="column">
                  <wp:posOffset>5505450</wp:posOffset>
                </wp:positionH>
                <wp:positionV relativeFrom="paragraph">
                  <wp:posOffset>1283335</wp:posOffset>
                </wp:positionV>
                <wp:extent cx="733425" cy="1404620"/>
                <wp:effectExtent l="0" t="0" r="9525" b="6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4A787" w14:textId="66FD0ADB" w:rsidR="0085104E" w:rsidRPr="0085104E" w:rsidRDefault="0085104E" w:rsidP="0085104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5104E">
                              <w:rPr>
                                <w:b/>
                                <w:color w:val="FF0000"/>
                              </w:rPr>
                              <w:t xml:space="preserve">VLAN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814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3.5pt;margin-top:101.05pt;width:57.75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" stroked="f">
                <v:textbox style="mso-fit-shape-to-text:t">
                  <w:txbxContent>
                    <w:p w14:paraId="1A54A787" w14:textId="66FD0ADB" w:rsidR="0085104E" w:rsidRPr="0085104E" w:rsidRDefault="0085104E" w:rsidP="0085104E">
                      <w:pPr>
                        <w:rPr>
                          <w:b/>
                          <w:color w:val="FF0000"/>
                        </w:rPr>
                      </w:pPr>
                      <w:r w:rsidRPr="0085104E">
                        <w:rPr>
                          <w:b/>
                          <w:color w:val="FF0000"/>
                        </w:rPr>
                        <w:t xml:space="preserve">VLAN </w:t>
                      </w:r>
                      <w:r>
                        <w:rPr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3E2E16" wp14:editId="48BB6E6B">
                <wp:simplePos x="0" y="0"/>
                <wp:positionH relativeFrom="column">
                  <wp:posOffset>1847850</wp:posOffset>
                </wp:positionH>
                <wp:positionV relativeFrom="paragraph">
                  <wp:posOffset>1281430</wp:posOffset>
                </wp:positionV>
                <wp:extent cx="733425" cy="1404620"/>
                <wp:effectExtent l="0" t="0" r="9525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D32F6" w14:textId="739620B0" w:rsidR="0085104E" w:rsidRPr="0085104E" w:rsidRDefault="0085104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5104E">
                              <w:rPr>
                                <w:b/>
                                <w:color w:val="FF0000"/>
                              </w:rPr>
                              <w:t>VLAN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E2E16" id="_x0000_s1027" type="#_x0000_t202" style="position:absolute;left:0;text-align:left;margin-left:145.5pt;margin-top:100.9pt;width:57.7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" stroked="f">
                <v:textbox style="mso-fit-shape-to-text:t">
                  <w:txbxContent>
                    <w:p w14:paraId="11DD32F6" w14:textId="739620B0" w:rsidR="0085104E" w:rsidRPr="0085104E" w:rsidRDefault="0085104E">
                      <w:pPr>
                        <w:rPr>
                          <w:b/>
                          <w:color w:val="FF0000"/>
                        </w:rPr>
                      </w:pPr>
                      <w:r w:rsidRPr="0085104E">
                        <w:rPr>
                          <w:b/>
                          <w:color w:val="FF0000"/>
                        </w:rPr>
                        <w:t>VLAN 3</w:t>
                      </w:r>
                    </w:p>
                  </w:txbxContent>
                </v:textbox>
              </v:shape>
            </w:pict>
          </mc:Fallback>
        </mc:AlternateContent>
      </w:r>
      <w:r w:rsidR="001B5F06">
        <w:rPr>
          <w:noProof/>
        </w:rPr>
        <w:drawing>
          <wp:inline distT="0" distB="0" distL="0" distR="0" wp14:anchorId="24851925" wp14:editId="62D6ECE9">
            <wp:extent cx="4773295" cy="1810385"/>
            <wp:effectExtent l="0" t="0" r="8255" b="0"/>
            <wp:docPr id="1" name="Picture 1" descr="This topology has 1 router, 2 switches, and 2 PCs. R1 G0/0/1 is connected to S1 F0/5. PC-A is connected S1 F0/6. S1 f0/1 is connected to S2 F0/1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A74233" w14:textId="7ED02D09" w:rsidR="001B5F06" w:rsidRPr="00BB73FF" w:rsidRDefault="001B5F06" w:rsidP="00F26E70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Style w:val="LabTableStyle"/>
        <w:tblW w:w="9816" w:type="dxa"/>
        <w:tblLayout w:type="fixed"/>
        <w:tblLook w:val="04A0" w:firstRow="1" w:lastRow="0" w:firstColumn="1" w:lastColumn="0" w:noHBand="0" w:noVBand="1"/>
        <w:tblDescription w:val="This table shows the addressing for the Device, Interface, IP Address, subnet mask and default gateway."/>
      </w:tblPr>
      <w:tblGrid>
        <w:gridCol w:w="2886"/>
        <w:gridCol w:w="1620"/>
        <w:gridCol w:w="1710"/>
        <w:gridCol w:w="1800"/>
        <w:gridCol w:w="1800"/>
      </w:tblGrid>
      <w:tr w:rsidR="001B5F06" w14:paraId="0765265A" w14:textId="77777777" w:rsidTr="00A70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6" w:type="dxa"/>
          </w:tcPr>
          <w:p w14:paraId="6AA37691" w14:textId="77777777" w:rsidR="001B5F06" w:rsidRPr="00E87D62" w:rsidRDefault="001B5F06" w:rsidP="00376E5D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</w:tcPr>
          <w:p w14:paraId="1C0882ED" w14:textId="77777777" w:rsidR="001B5F06" w:rsidRPr="00E87D62" w:rsidRDefault="001B5F06" w:rsidP="00376E5D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</w:tcPr>
          <w:p w14:paraId="0D93874E" w14:textId="1273DAC6" w:rsidR="001B5F06" w:rsidRPr="00E87D62" w:rsidRDefault="001B5F06" w:rsidP="00376E5D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</w:tcPr>
          <w:p w14:paraId="6FBA8091" w14:textId="77777777" w:rsidR="001B5F06" w:rsidRPr="00E87D62" w:rsidRDefault="001B5F06" w:rsidP="00376E5D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</w:tcPr>
          <w:p w14:paraId="60E33495" w14:textId="77777777" w:rsidR="001B5F06" w:rsidRPr="00E87D62" w:rsidRDefault="001B5F06" w:rsidP="00376E5D">
            <w:pPr>
              <w:pStyle w:val="TableHeading"/>
            </w:pPr>
            <w:r w:rsidRPr="00E87D62">
              <w:t>Default Gateway</w:t>
            </w:r>
          </w:p>
        </w:tc>
      </w:tr>
      <w:tr w:rsidR="001B5F06" w14:paraId="3F2F737A" w14:textId="77777777" w:rsidTr="00A70811">
        <w:tc>
          <w:tcPr>
            <w:tcW w:w="2886" w:type="dxa"/>
          </w:tcPr>
          <w:p w14:paraId="4E7D0597" w14:textId="77777777" w:rsidR="001B5F06" w:rsidRDefault="001B5F06" w:rsidP="00376E5D">
            <w:pPr>
              <w:pStyle w:val="TableText"/>
            </w:pPr>
            <w:r>
              <w:t>R1</w:t>
            </w:r>
          </w:p>
        </w:tc>
        <w:tc>
          <w:tcPr>
            <w:tcW w:w="1620" w:type="dxa"/>
          </w:tcPr>
          <w:p w14:paraId="2D4C42DB" w14:textId="77777777" w:rsidR="001B5F06" w:rsidRDefault="001B5F06" w:rsidP="00376E5D">
            <w:pPr>
              <w:pStyle w:val="TableText"/>
            </w:pPr>
            <w:r>
              <w:t>G0/0/1.3</w:t>
            </w:r>
          </w:p>
        </w:tc>
        <w:tc>
          <w:tcPr>
            <w:tcW w:w="1710" w:type="dxa"/>
          </w:tcPr>
          <w:p w14:paraId="61AD8C98" w14:textId="656C9793" w:rsidR="001B5F06" w:rsidRDefault="001B5F06" w:rsidP="00376E5D">
            <w:pPr>
              <w:pStyle w:val="TableText"/>
            </w:pPr>
            <w:r>
              <w:t>192.168.3.1</w:t>
            </w:r>
          </w:p>
        </w:tc>
        <w:tc>
          <w:tcPr>
            <w:tcW w:w="1800" w:type="dxa"/>
          </w:tcPr>
          <w:p w14:paraId="59F79688" w14:textId="77777777" w:rsidR="001B5F06" w:rsidRDefault="001B5F06" w:rsidP="00376E5D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tcBorders>
              <w:bottom w:val="nil"/>
            </w:tcBorders>
          </w:tcPr>
          <w:p w14:paraId="0A56CE27" w14:textId="77777777" w:rsidR="001B5F06" w:rsidRDefault="001B5F06" w:rsidP="00376E5D">
            <w:pPr>
              <w:pStyle w:val="TableText"/>
            </w:pPr>
            <w:r>
              <w:t>N/A</w:t>
            </w:r>
          </w:p>
        </w:tc>
      </w:tr>
      <w:tr w:rsidR="001B5F06" w14:paraId="7ACD461E" w14:textId="77777777" w:rsidTr="00A70811">
        <w:tc>
          <w:tcPr>
            <w:tcW w:w="2886" w:type="dxa"/>
          </w:tcPr>
          <w:p w14:paraId="1A6DE9D6" w14:textId="77777777" w:rsidR="001B5F06" w:rsidRDefault="001B5F06" w:rsidP="00FF7AB0">
            <w:pPr>
              <w:pStyle w:val="ConfigWindow"/>
            </w:pPr>
            <w:r>
              <w:t>R1</w:t>
            </w:r>
          </w:p>
        </w:tc>
        <w:tc>
          <w:tcPr>
            <w:tcW w:w="1620" w:type="dxa"/>
          </w:tcPr>
          <w:p w14:paraId="05B07A68" w14:textId="77777777" w:rsidR="001B5F06" w:rsidRDefault="001B5F06" w:rsidP="00376E5D">
            <w:pPr>
              <w:pStyle w:val="TableText"/>
            </w:pPr>
            <w:r>
              <w:t>G0/0/1.4</w:t>
            </w:r>
          </w:p>
        </w:tc>
        <w:tc>
          <w:tcPr>
            <w:tcW w:w="1710" w:type="dxa"/>
          </w:tcPr>
          <w:p w14:paraId="5E549C14" w14:textId="77777777" w:rsidR="001B5F06" w:rsidRDefault="001B5F06" w:rsidP="00376E5D">
            <w:pPr>
              <w:pStyle w:val="TableText"/>
            </w:pPr>
            <w:r>
              <w:t>192.168.4.1</w:t>
            </w:r>
          </w:p>
        </w:tc>
        <w:tc>
          <w:tcPr>
            <w:tcW w:w="1800" w:type="dxa"/>
          </w:tcPr>
          <w:p w14:paraId="6EF4A339" w14:textId="77777777" w:rsidR="001B5F06" w:rsidRDefault="001B5F06" w:rsidP="00376E5D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3A26BA7E" w14:textId="77777777" w:rsidR="001B5F06" w:rsidRDefault="001B5F06" w:rsidP="00A70811">
            <w:pPr>
              <w:pStyle w:val="ConfigWindow"/>
            </w:pPr>
            <w:r>
              <w:t>N/A</w:t>
            </w:r>
          </w:p>
        </w:tc>
      </w:tr>
      <w:tr w:rsidR="0085104E" w14:paraId="60A6CBDE" w14:textId="77777777" w:rsidTr="00994F85">
        <w:trPr>
          <w:trHeight w:val="738"/>
        </w:trPr>
        <w:tc>
          <w:tcPr>
            <w:tcW w:w="2886" w:type="dxa"/>
          </w:tcPr>
          <w:p w14:paraId="3007DEA4" w14:textId="77777777" w:rsidR="0085104E" w:rsidRDefault="0085104E" w:rsidP="0085104E">
            <w:pPr>
              <w:pStyle w:val="ConfigWindow"/>
            </w:pPr>
            <w:r>
              <w:t>R1</w:t>
            </w:r>
          </w:p>
        </w:tc>
        <w:tc>
          <w:tcPr>
            <w:tcW w:w="1620" w:type="dxa"/>
          </w:tcPr>
          <w:p w14:paraId="38F5093A" w14:textId="4E8C321F" w:rsidR="0085104E" w:rsidRDefault="0085104E" w:rsidP="0085104E">
            <w:pPr>
              <w:pStyle w:val="TableText"/>
            </w:pPr>
            <w:r>
              <w:t>G0/0/1.7</w:t>
            </w:r>
          </w:p>
        </w:tc>
        <w:tc>
          <w:tcPr>
            <w:tcW w:w="1710" w:type="dxa"/>
          </w:tcPr>
          <w:p w14:paraId="2B6FD322" w14:textId="607A9FF7" w:rsidR="0085104E" w:rsidRDefault="0085104E" w:rsidP="0085104E">
            <w:pPr>
              <w:pStyle w:val="TableText"/>
            </w:pPr>
            <w:r>
              <w:t>192.168.7.1</w:t>
            </w:r>
          </w:p>
        </w:tc>
        <w:tc>
          <w:tcPr>
            <w:tcW w:w="1800" w:type="dxa"/>
          </w:tcPr>
          <w:p w14:paraId="7C0389C1" w14:textId="161A6E29" w:rsidR="0085104E" w:rsidRDefault="0085104E" w:rsidP="0085104E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tcBorders>
              <w:top w:val="nil"/>
            </w:tcBorders>
          </w:tcPr>
          <w:p w14:paraId="2EC8991D" w14:textId="77777777" w:rsidR="0085104E" w:rsidRDefault="0085104E" w:rsidP="0085104E">
            <w:pPr>
              <w:pStyle w:val="ConfigWindow"/>
            </w:pPr>
            <w:r>
              <w:t>N/A</w:t>
            </w:r>
          </w:p>
        </w:tc>
      </w:tr>
      <w:tr w:rsidR="001B5F06" w14:paraId="2166A204" w14:textId="77777777" w:rsidTr="00A70811">
        <w:tc>
          <w:tcPr>
            <w:tcW w:w="2886" w:type="dxa"/>
          </w:tcPr>
          <w:p w14:paraId="06148D5C" w14:textId="77777777" w:rsidR="001B5F06" w:rsidRPr="00E87D62" w:rsidRDefault="001B5F06" w:rsidP="00376E5D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</w:tcPr>
          <w:p w14:paraId="5D7FAA6F" w14:textId="77777777" w:rsidR="001B5F06" w:rsidRPr="00E87D62" w:rsidRDefault="001B5F06" w:rsidP="00376E5D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</w:tcPr>
          <w:p w14:paraId="05BA3E04" w14:textId="77777777" w:rsidR="001B5F06" w:rsidRPr="00E87D62" w:rsidRDefault="001B5F06" w:rsidP="00376E5D">
            <w:pPr>
              <w:pStyle w:val="TableText"/>
            </w:pPr>
            <w:r w:rsidRPr="00E87D62">
              <w:t>192.168.</w:t>
            </w:r>
            <w:r>
              <w:t>3</w:t>
            </w:r>
            <w:r w:rsidRPr="00E87D62">
              <w:t>.3</w:t>
            </w:r>
          </w:p>
        </w:tc>
        <w:tc>
          <w:tcPr>
            <w:tcW w:w="1800" w:type="dxa"/>
          </w:tcPr>
          <w:p w14:paraId="54E9E330" w14:textId="77777777" w:rsidR="001B5F06" w:rsidRPr="00E87D62" w:rsidRDefault="001B5F06" w:rsidP="00376E5D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</w:tcPr>
          <w:p w14:paraId="2BBD8A12" w14:textId="77777777" w:rsidR="001B5F06" w:rsidRPr="00E87D62" w:rsidRDefault="001B5F06" w:rsidP="00376E5D">
            <w:pPr>
              <w:pStyle w:val="TableText"/>
            </w:pPr>
            <w:r w:rsidRPr="00E87D62">
              <w:t>192.168.</w:t>
            </w:r>
            <w:r>
              <w:t>3</w:t>
            </w:r>
            <w:r w:rsidRPr="00E87D62">
              <w:t>.1</w:t>
            </w:r>
          </w:p>
        </w:tc>
      </w:tr>
      <w:tr w:rsidR="001B5F06" w14:paraId="6C8E063B" w14:textId="77777777" w:rsidTr="00A70811">
        <w:tc>
          <w:tcPr>
            <w:tcW w:w="2886" w:type="dxa"/>
          </w:tcPr>
          <w:p w14:paraId="7962463F" w14:textId="77777777" w:rsidR="001B5F06" w:rsidRPr="00E87D62" w:rsidRDefault="001B5F06" w:rsidP="00376E5D">
            <w:pPr>
              <w:pStyle w:val="TableText"/>
            </w:pPr>
            <w:r>
              <w:t>PC-B</w:t>
            </w:r>
          </w:p>
        </w:tc>
        <w:tc>
          <w:tcPr>
            <w:tcW w:w="1620" w:type="dxa"/>
          </w:tcPr>
          <w:p w14:paraId="4A2DD413" w14:textId="77777777" w:rsidR="001B5F06" w:rsidRPr="00E87D62" w:rsidRDefault="001B5F06" w:rsidP="00376E5D">
            <w:pPr>
              <w:pStyle w:val="TableText"/>
            </w:pPr>
            <w:r>
              <w:t>NIC</w:t>
            </w:r>
          </w:p>
        </w:tc>
        <w:tc>
          <w:tcPr>
            <w:tcW w:w="1710" w:type="dxa"/>
          </w:tcPr>
          <w:p w14:paraId="5B2DBA09" w14:textId="77777777" w:rsidR="001B5F06" w:rsidRPr="00E87D62" w:rsidRDefault="001B5F06" w:rsidP="00376E5D">
            <w:pPr>
              <w:pStyle w:val="TableText"/>
            </w:pPr>
            <w:r>
              <w:t>192.168.4.3</w:t>
            </w:r>
          </w:p>
        </w:tc>
        <w:tc>
          <w:tcPr>
            <w:tcW w:w="1800" w:type="dxa"/>
          </w:tcPr>
          <w:p w14:paraId="0446E302" w14:textId="77777777" w:rsidR="001B5F06" w:rsidRPr="00E87D62" w:rsidRDefault="001B5F06" w:rsidP="00376E5D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</w:tcPr>
          <w:p w14:paraId="2E7F813E" w14:textId="77777777" w:rsidR="001B5F06" w:rsidRPr="00E87D62" w:rsidRDefault="001B5F06" w:rsidP="00376E5D">
            <w:pPr>
              <w:pStyle w:val="TableText"/>
            </w:pPr>
            <w:r>
              <w:t>192.168.4.1</w:t>
            </w:r>
          </w:p>
        </w:tc>
      </w:tr>
    </w:tbl>
    <w:p w14:paraId="1F91F60E" w14:textId="77777777" w:rsidR="001B5F06" w:rsidRPr="00BB73FF" w:rsidRDefault="001B5F06" w:rsidP="00F26E70">
      <w:pPr>
        <w:pStyle w:val="Heading1"/>
        <w:numPr>
          <w:ilvl w:val="0"/>
          <w:numId w:val="0"/>
        </w:numPr>
      </w:pPr>
      <w:r>
        <w:t xml:space="preserve">VLAN </w:t>
      </w:r>
      <w:r w:rsidRPr="00BB73FF">
        <w:t>Table</w:t>
      </w:r>
    </w:p>
    <w:tbl>
      <w:tblPr>
        <w:tblStyle w:val="LabTableStyle"/>
        <w:tblW w:w="9900" w:type="dxa"/>
        <w:tblLayout w:type="fixed"/>
        <w:tblLook w:val="04A0" w:firstRow="1" w:lastRow="0" w:firstColumn="1" w:lastColumn="0" w:noHBand="0" w:noVBand="1"/>
        <w:tblDescription w:val="This table shows the vlan, vlan name and interface assigned."/>
      </w:tblPr>
      <w:tblGrid>
        <w:gridCol w:w="2928"/>
        <w:gridCol w:w="1620"/>
        <w:gridCol w:w="5352"/>
      </w:tblGrid>
      <w:tr w:rsidR="001B5F06" w14:paraId="154CD13A" w14:textId="77777777" w:rsidTr="0080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28" w:type="dxa"/>
          </w:tcPr>
          <w:p w14:paraId="3D992ADD" w14:textId="77777777" w:rsidR="001B5F06" w:rsidRPr="00E87D62" w:rsidRDefault="001B5F06" w:rsidP="00376E5D">
            <w:pPr>
              <w:pStyle w:val="TableHeading"/>
            </w:pPr>
            <w:r>
              <w:t>VLAN</w:t>
            </w:r>
          </w:p>
        </w:tc>
        <w:tc>
          <w:tcPr>
            <w:tcW w:w="1620" w:type="dxa"/>
          </w:tcPr>
          <w:p w14:paraId="380E2778" w14:textId="77777777" w:rsidR="001B5F06" w:rsidRPr="00E87D62" w:rsidRDefault="001B5F06" w:rsidP="00376E5D">
            <w:pPr>
              <w:pStyle w:val="TableHeading"/>
            </w:pPr>
            <w:r>
              <w:t>Name</w:t>
            </w:r>
          </w:p>
        </w:tc>
        <w:tc>
          <w:tcPr>
            <w:tcW w:w="5352" w:type="dxa"/>
          </w:tcPr>
          <w:p w14:paraId="120CEF81" w14:textId="77777777" w:rsidR="001B5F06" w:rsidRDefault="001B5F06" w:rsidP="00376E5D">
            <w:pPr>
              <w:pStyle w:val="TableHeading"/>
            </w:pPr>
            <w:r>
              <w:t>Interface Assigned</w:t>
            </w:r>
          </w:p>
        </w:tc>
      </w:tr>
      <w:tr w:rsidR="001B5F06" w14:paraId="011618A8" w14:textId="77777777" w:rsidTr="00806CA5">
        <w:tc>
          <w:tcPr>
            <w:tcW w:w="2928" w:type="dxa"/>
          </w:tcPr>
          <w:p w14:paraId="3F035BBD" w14:textId="77777777" w:rsidR="001B5F06" w:rsidRDefault="001B5F06" w:rsidP="00376E5D">
            <w:pPr>
              <w:pStyle w:val="TableText"/>
            </w:pPr>
            <w:r>
              <w:t>3</w:t>
            </w:r>
          </w:p>
        </w:tc>
        <w:tc>
          <w:tcPr>
            <w:tcW w:w="1620" w:type="dxa"/>
          </w:tcPr>
          <w:p w14:paraId="7EE327F0" w14:textId="77777777" w:rsidR="001B5F06" w:rsidRDefault="001B5F06" w:rsidP="00376E5D">
            <w:pPr>
              <w:pStyle w:val="TableText"/>
            </w:pPr>
            <w:r>
              <w:t>Management</w:t>
            </w:r>
          </w:p>
        </w:tc>
        <w:tc>
          <w:tcPr>
            <w:tcW w:w="5352" w:type="dxa"/>
          </w:tcPr>
          <w:p w14:paraId="04CE8021" w14:textId="77777777" w:rsidR="001B5F06" w:rsidRDefault="001B5F06" w:rsidP="00376E5D">
            <w:pPr>
              <w:pStyle w:val="TableText"/>
            </w:pPr>
            <w:r w:rsidRPr="0085104E">
              <w:rPr>
                <w:highlight w:val="yellow"/>
              </w:rPr>
              <w:t>S1: F0/6</w:t>
            </w:r>
          </w:p>
        </w:tc>
      </w:tr>
      <w:tr w:rsidR="001B5F06" w14:paraId="1323B5F8" w14:textId="77777777" w:rsidTr="00806CA5">
        <w:tc>
          <w:tcPr>
            <w:tcW w:w="2928" w:type="dxa"/>
          </w:tcPr>
          <w:p w14:paraId="47BC8E04" w14:textId="77777777" w:rsidR="001B5F06" w:rsidRPr="00E87D62" w:rsidRDefault="001B5F06" w:rsidP="00376E5D">
            <w:pPr>
              <w:pStyle w:val="TableText"/>
            </w:pPr>
            <w:r>
              <w:t>4</w:t>
            </w:r>
          </w:p>
        </w:tc>
        <w:tc>
          <w:tcPr>
            <w:tcW w:w="1620" w:type="dxa"/>
          </w:tcPr>
          <w:p w14:paraId="27A11702" w14:textId="77777777" w:rsidR="001B5F06" w:rsidRPr="00E87D62" w:rsidRDefault="001B5F06" w:rsidP="00376E5D">
            <w:pPr>
              <w:pStyle w:val="TableText"/>
            </w:pPr>
            <w:r>
              <w:t>Operations</w:t>
            </w:r>
          </w:p>
        </w:tc>
        <w:tc>
          <w:tcPr>
            <w:tcW w:w="5352" w:type="dxa"/>
          </w:tcPr>
          <w:p w14:paraId="69FC67B7" w14:textId="77777777" w:rsidR="001B5F06" w:rsidRDefault="001B5F06" w:rsidP="00376E5D">
            <w:pPr>
              <w:pStyle w:val="TableText"/>
            </w:pPr>
            <w:r w:rsidRPr="0085104E">
              <w:rPr>
                <w:highlight w:val="yellow"/>
              </w:rPr>
              <w:t>S2: F0/18</w:t>
            </w:r>
          </w:p>
        </w:tc>
      </w:tr>
      <w:tr w:rsidR="001B5F06" w14:paraId="2C1F8A1F" w14:textId="77777777" w:rsidTr="00806CA5">
        <w:tc>
          <w:tcPr>
            <w:tcW w:w="2928" w:type="dxa"/>
          </w:tcPr>
          <w:p w14:paraId="5C08A071" w14:textId="77777777" w:rsidR="001B5F06" w:rsidRDefault="001B5F06" w:rsidP="00376E5D">
            <w:pPr>
              <w:pStyle w:val="TableText"/>
            </w:pPr>
            <w:r>
              <w:t>7</w:t>
            </w:r>
          </w:p>
        </w:tc>
        <w:tc>
          <w:tcPr>
            <w:tcW w:w="1620" w:type="dxa"/>
          </w:tcPr>
          <w:p w14:paraId="51FFF57A" w14:textId="77777777" w:rsidR="001B5F06" w:rsidRDefault="001B5F06" w:rsidP="00376E5D">
            <w:pPr>
              <w:pStyle w:val="TableText"/>
            </w:pPr>
            <w:proofErr w:type="spellStart"/>
            <w:r>
              <w:t>ParkingLot</w:t>
            </w:r>
            <w:proofErr w:type="spellEnd"/>
          </w:p>
        </w:tc>
        <w:tc>
          <w:tcPr>
            <w:tcW w:w="5352" w:type="dxa"/>
          </w:tcPr>
          <w:p w14:paraId="63792EC5" w14:textId="77777777" w:rsidR="001B5F06" w:rsidRDefault="001B5F06" w:rsidP="00376E5D">
            <w:pPr>
              <w:pStyle w:val="TableText"/>
            </w:pPr>
            <w:r w:rsidRPr="0085104E">
              <w:rPr>
                <w:highlight w:val="yellow"/>
              </w:rPr>
              <w:t>S1: F0/2-4, F0/7-24, G0/1-2</w:t>
            </w:r>
            <w:r>
              <w:t xml:space="preserve"> </w:t>
            </w:r>
          </w:p>
          <w:p w14:paraId="3B043986" w14:textId="77777777" w:rsidR="001B5F06" w:rsidRDefault="001B5F06" w:rsidP="00376E5D">
            <w:pPr>
              <w:pStyle w:val="TableText"/>
            </w:pPr>
            <w:r w:rsidRPr="0085104E">
              <w:rPr>
                <w:highlight w:val="yellow"/>
              </w:rPr>
              <w:t>S2: F0/2-17, F0/19-24, G0/1-2</w:t>
            </w:r>
            <w:r>
              <w:t xml:space="preserve"> </w:t>
            </w:r>
          </w:p>
        </w:tc>
      </w:tr>
      <w:tr w:rsidR="001B5F06" w14:paraId="45161F31" w14:textId="77777777" w:rsidTr="00806CA5">
        <w:tc>
          <w:tcPr>
            <w:tcW w:w="2928" w:type="dxa"/>
          </w:tcPr>
          <w:p w14:paraId="510282D4" w14:textId="77777777" w:rsidR="001B5F06" w:rsidRDefault="001B5F06" w:rsidP="00376E5D">
            <w:pPr>
              <w:pStyle w:val="TableText"/>
            </w:pPr>
            <w:r>
              <w:t>8</w:t>
            </w:r>
          </w:p>
        </w:tc>
        <w:tc>
          <w:tcPr>
            <w:tcW w:w="1620" w:type="dxa"/>
          </w:tcPr>
          <w:p w14:paraId="6861E85D" w14:textId="77777777" w:rsidR="001B5F06" w:rsidRDefault="001B5F06" w:rsidP="00376E5D">
            <w:pPr>
              <w:pStyle w:val="TableText"/>
            </w:pPr>
            <w:r>
              <w:t>Native</w:t>
            </w:r>
          </w:p>
        </w:tc>
        <w:tc>
          <w:tcPr>
            <w:tcW w:w="5352" w:type="dxa"/>
          </w:tcPr>
          <w:p w14:paraId="0F1C2077" w14:textId="643A3A0A" w:rsidR="001B5F06" w:rsidRDefault="00A70811" w:rsidP="00376E5D">
            <w:pPr>
              <w:pStyle w:val="TableText"/>
            </w:pPr>
            <w:r>
              <w:t>N/A</w:t>
            </w:r>
          </w:p>
        </w:tc>
      </w:tr>
    </w:tbl>
    <w:p w14:paraId="7CB769D9" w14:textId="77777777" w:rsidR="001B5F06" w:rsidRPr="00BB73FF" w:rsidRDefault="001B5F06" w:rsidP="00F26E70">
      <w:pPr>
        <w:pStyle w:val="Heading1"/>
        <w:numPr>
          <w:ilvl w:val="0"/>
          <w:numId w:val="0"/>
        </w:numPr>
      </w:pPr>
      <w:r w:rsidRPr="00BB73FF">
        <w:t>Objective</w:t>
      </w:r>
      <w:r>
        <w:t>s</w:t>
      </w:r>
    </w:p>
    <w:p w14:paraId="23649BE0" w14:textId="11CC6B94" w:rsidR="001B5F06" w:rsidRDefault="001B5F06" w:rsidP="001B5F06">
      <w:pPr>
        <w:pStyle w:val="BodyTextL25Bold"/>
      </w:pPr>
      <w:r>
        <w:t>Part 1: Build the Network and Configure Basic Device Settings</w:t>
      </w:r>
    </w:p>
    <w:p w14:paraId="6A47C5A2" w14:textId="3DC0728E" w:rsidR="00E96D08" w:rsidRPr="004C0909" w:rsidRDefault="00E96D08" w:rsidP="001B5F06">
      <w:pPr>
        <w:pStyle w:val="BodyTextL25Bold"/>
      </w:pPr>
    </w:p>
    <w:p w14:paraId="65BCA588" w14:textId="5693B5E7" w:rsidR="001B5F06" w:rsidRDefault="001B5F06" w:rsidP="001B5F06">
      <w:pPr>
        <w:pStyle w:val="BodyTextL25Bold"/>
      </w:pPr>
      <w:r>
        <w:t>Part 2: Create VLANs and Assign Switch Ports</w:t>
      </w:r>
    </w:p>
    <w:p w14:paraId="7BB635C2" w14:textId="735C2178" w:rsidR="00E96D08" w:rsidRDefault="00E96D08" w:rsidP="001B5F06">
      <w:pPr>
        <w:pStyle w:val="BodyTextL25Bold"/>
      </w:pPr>
    </w:p>
    <w:p w14:paraId="11274559" w14:textId="77777777" w:rsidR="001B5F06" w:rsidRDefault="001B5F06" w:rsidP="001B5F06">
      <w:pPr>
        <w:pStyle w:val="BodyTextL25Bold"/>
      </w:pPr>
      <w:r>
        <w:t>Part 3: Configure an 802.1Q Trunk between the Switches</w:t>
      </w:r>
    </w:p>
    <w:p w14:paraId="2A9C333C" w14:textId="77777777" w:rsidR="001B5F06" w:rsidRDefault="001B5F06" w:rsidP="001B5F06">
      <w:pPr>
        <w:pStyle w:val="BodyTextL25Bold"/>
      </w:pPr>
      <w:r>
        <w:t>Part 4: Configure Inter-VLAN Routing on the Router</w:t>
      </w:r>
    </w:p>
    <w:p w14:paraId="45665EB6" w14:textId="77777777" w:rsidR="001B5F06" w:rsidRDefault="001B5F06" w:rsidP="001B5F06">
      <w:pPr>
        <w:pStyle w:val="BodyTextL25Bold"/>
      </w:pPr>
      <w:r>
        <w:t>Part 5: Verify Inter-VLAN Routing is working</w:t>
      </w:r>
    </w:p>
    <w:p w14:paraId="28C54E75" w14:textId="7591FB44" w:rsidR="003E5A4E" w:rsidRDefault="003E5A4E" w:rsidP="003E5A4E">
      <w:pPr>
        <w:pStyle w:val="Heading1"/>
      </w:pPr>
      <w:r>
        <w:t>Instructions</w:t>
      </w:r>
    </w:p>
    <w:p w14:paraId="7C614A3F" w14:textId="77777777" w:rsidR="0085104E" w:rsidRPr="0085104E" w:rsidRDefault="0085104E" w:rsidP="0085104E">
      <w:pPr>
        <w:pStyle w:val="BodyTextL25"/>
      </w:pPr>
    </w:p>
    <w:p w14:paraId="58A6B47F" w14:textId="7E088AE4" w:rsidR="001B5F06" w:rsidRPr="004C0909" w:rsidRDefault="001B5F06" w:rsidP="00762122">
      <w:pPr>
        <w:pStyle w:val="Heading2"/>
      </w:pPr>
      <w:r>
        <w:t>Build the Network and Configure Basic Device Settings</w:t>
      </w:r>
    </w:p>
    <w:p w14:paraId="0E674A2D" w14:textId="77777777" w:rsidR="001B5F06" w:rsidRDefault="001B5F06" w:rsidP="001B5F06">
      <w:pPr>
        <w:pStyle w:val="BodyTextL25"/>
      </w:pPr>
      <w:r>
        <w:t>In Part 1, you will set up the network topology and configure basic settings on the PC hosts and switches.</w:t>
      </w:r>
    </w:p>
    <w:p w14:paraId="2B955240" w14:textId="77777777" w:rsidR="001B5F06" w:rsidRDefault="001B5F06" w:rsidP="001B5F06">
      <w:pPr>
        <w:pStyle w:val="Heading3"/>
      </w:pPr>
      <w:r>
        <w:t>Cable the network as shown in the topology.</w:t>
      </w:r>
    </w:p>
    <w:p w14:paraId="1A813A0B" w14:textId="77777777" w:rsidR="001B5F06" w:rsidRDefault="001B5F06" w:rsidP="001B5F06">
      <w:pPr>
        <w:pStyle w:val="BodyTextL25"/>
      </w:pPr>
      <w:r>
        <w:t>Attach the devices as shown in the topology diagram, and cable as necessary.</w:t>
      </w:r>
    </w:p>
    <w:p w14:paraId="6A9C74D6" w14:textId="77777777" w:rsidR="001B5F06" w:rsidRDefault="001B5F06" w:rsidP="001B5F06">
      <w:pPr>
        <w:pStyle w:val="Heading3"/>
      </w:pPr>
      <w:r>
        <w:t xml:space="preserve">Configure basic settings for the </w:t>
      </w:r>
      <w:r w:rsidRPr="00C47F00">
        <w:rPr>
          <w:color w:val="FF0000"/>
          <w:highlight w:val="yellow"/>
        </w:rPr>
        <w:t>router</w:t>
      </w:r>
      <w:r>
        <w:t>.</w:t>
      </w:r>
    </w:p>
    <w:p w14:paraId="3ACBD029" w14:textId="77777777" w:rsidR="00201E48" w:rsidRDefault="00201E48" w:rsidP="00201E48">
      <w:pPr>
        <w:pStyle w:val="ConfigWindow"/>
      </w:pPr>
      <w:r>
        <w:t>Open configuration window</w:t>
      </w:r>
    </w:p>
    <w:p w14:paraId="0F3B2277" w14:textId="335E3AD2" w:rsidR="001B5F06" w:rsidRDefault="001B5F06" w:rsidP="00201E48">
      <w:pPr>
        <w:pStyle w:val="SubStepAlpha"/>
        <w:spacing w:before="0"/>
      </w:pPr>
      <w:r>
        <w:t>Console into the router and enable privileged EXEC mode.</w:t>
      </w:r>
    </w:p>
    <w:p w14:paraId="596EE49B" w14:textId="77777777" w:rsidR="001B5F06" w:rsidRDefault="001B5F06" w:rsidP="001B5F06">
      <w:pPr>
        <w:pStyle w:val="SubStepAlpha"/>
      </w:pPr>
      <w:r>
        <w:t>Enter configuration mode.</w:t>
      </w:r>
    </w:p>
    <w:p w14:paraId="076AAA5F" w14:textId="77777777" w:rsidR="001B5F06" w:rsidRDefault="001B5F06" w:rsidP="001B5F06">
      <w:pPr>
        <w:pStyle w:val="SubStepAlpha"/>
      </w:pPr>
      <w:r>
        <w:t>Assign a device name to the router.</w:t>
      </w:r>
    </w:p>
    <w:p w14:paraId="5E2C20F8" w14:textId="77777777" w:rsidR="00D72759" w:rsidRPr="008141E5" w:rsidRDefault="00D72759" w:rsidP="00D72759">
      <w:pPr>
        <w:pStyle w:val="ConfigWindow"/>
      </w:pPr>
      <w:r>
        <w:t>Close configuration window</w:t>
      </w:r>
    </w:p>
    <w:p w14:paraId="5DF9B8FC" w14:textId="77777777" w:rsidR="001B5F06" w:rsidRPr="00013934" w:rsidRDefault="001B5F06" w:rsidP="00101E0B">
      <w:pPr>
        <w:pStyle w:val="Heading3"/>
        <w:spacing w:before="0"/>
      </w:pPr>
      <w:r>
        <w:t>Configure basic settings for each switch.</w:t>
      </w:r>
    </w:p>
    <w:p w14:paraId="162AC0A8" w14:textId="77777777" w:rsidR="00201E48" w:rsidRDefault="00201E48" w:rsidP="00201E48">
      <w:pPr>
        <w:pStyle w:val="ConfigWindow"/>
      </w:pPr>
      <w:r>
        <w:t>Open configuration window</w:t>
      </w:r>
    </w:p>
    <w:p w14:paraId="503A9528" w14:textId="77777777" w:rsidR="001B5F06" w:rsidRDefault="001B5F06" w:rsidP="00201E48">
      <w:pPr>
        <w:pStyle w:val="SubStepAlpha"/>
        <w:spacing w:before="0"/>
      </w:pPr>
      <w:r>
        <w:t>Console into the switch and enable privileged EXEC mode.</w:t>
      </w:r>
    </w:p>
    <w:p w14:paraId="6E04B494" w14:textId="77777777" w:rsidR="001B5F06" w:rsidRDefault="001B5F06" w:rsidP="001B5F06">
      <w:pPr>
        <w:pStyle w:val="SubStepAlpha"/>
      </w:pPr>
      <w:r>
        <w:t>Enter configuration mode.</w:t>
      </w:r>
    </w:p>
    <w:p w14:paraId="559E8FE1" w14:textId="77777777" w:rsidR="001B5F06" w:rsidRDefault="001B5F06" w:rsidP="001B5F06">
      <w:pPr>
        <w:pStyle w:val="SubStepAlpha"/>
      </w:pPr>
      <w:r>
        <w:t>Assign a device name to the switch.</w:t>
      </w:r>
    </w:p>
    <w:p w14:paraId="6EA907B3" w14:textId="77777777" w:rsidR="00D72759" w:rsidRPr="007646F1" w:rsidRDefault="00D72759" w:rsidP="00D72759">
      <w:pPr>
        <w:pStyle w:val="ConfigWindow"/>
      </w:pPr>
      <w:r>
        <w:t>Close configuration window</w:t>
      </w:r>
    </w:p>
    <w:p w14:paraId="65994A26" w14:textId="77777777" w:rsidR="001B5F06" w:rsidRDefault="001B5F06" w:rsidP="00101E0B">
      <w:pPr>
        <w:pStyle w:val="Heading3"/>
        <w:spacing w:before="0"/>
      </w:pPr>
      <w:r>
        <w:t>Configure PC hosts.</w:t>
      </w:r>
    </w:p>
    <w:p w14:paraId="44BE71D7" w14:textId="77777777" w:rsidR="001B5F06" w:rsidRDefault="001B5F06" w:rsidP="001B5F06">
      <w:pPr>
        <w:pStyle w:val="BodyTextL25"/>
      </w:pPr>
      <w:r>
        <w:t>Refer to the Addressing Table for PC host address information.</w:t>
      </w:r>
    </w:p>
    <w:p w14:paraId="59221D5F" w14:textId="77777777" w:rsidR="001B5F06" w:rsidRDefault="001B5F06" w:rsidP="00762122">
      <w:pPr>
        <w:pStyle w:val="Heading2"/>
      </w:pPr>
      <w:r>
        <w:t>Create VLANs and Assign Switch Ports</w:t>
      </w:r>
    </w:p>
    <w:p w14:paraId="0CCD9E4E" w14:textId="1A1C7712" w:rsidR="001B5F06" w:rsidRDefault="001B5F06" w:rsidP="001B5F06">
      <w:pPr>
        <w:pStyle w:val="BodyTextL25"/>
      </w:pPr>
      <w:r>
        <w:t>In Part 2, you will create VLANs, as specified in the table above, o</w:t>
      </w:r>
      <w:r w:rsidRPr="00C47F00">
        <w:rPr>
          <w:color w:val="FF0000"/>
          <w:highlight w:val="yellow"/>
        </w:rPr>
        <w:t>n both switches</w:t>
      </w:r>
      <w:r>
        <w:t xml:space="preserve">. You will then assign the VLANs to the appropriate interface. The </w:t>
      </w:r>
      <w:r w:rsidRPr="00C01E9C">
        <w:rPr>
          <w:b/>
        </w:rPr>
        <w:t xml:space="preserve">show </w:t>
      </w:r>
      <w:proofErr w:type="spellStart"/>
      <w:r w:rsidRPr="00C01E9C">
        <w:rPr>
          <w:b/>
        </w:rPr>
        <w:t>vlan</w:t>
      </w:r>
      <w:proofErr w:type="spellEnd"/>
      <w:r>
        <w:t xml:space="preserve"> command is used to verify your configuration settings. Complete the following tasks on each switch.</w:t>
      </w:r>
    </w:p>
    <w:p w14:paraId="5110A369" w14:textId="0659E3FE" w:rsidR="00D509FC" w:rsidRDefault="00D509FC" w:rsidP="001B5F06">
      <w:pPr>
        <w:pStyle w:val="BodyTextL25"/>
      </w:pPr>
      <w:r>
        <w:rPr>
          <w:noProof/>
        </w:rPr>
        <w:drawing>
          <wp:inline distT="0" distB="0" distL="0" distR="0" wp14:anchorId="418C2984" wp14:editId="3921872B">
            <wp:extent cx="3729015" cy="1728000"/>
            <wp:effectExtent l="0" t="0" r="508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6860" cy="175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D32D" w14:textId="77777777" w:rsidR="001B5F06" w:rsidRDefault="001B5F06" w:rsidP="001B5F06">
      <w:pPr>
        <w:pStyle w:val="Heading3"/>
      </w:pPr>
      <w:r>
        <w:lastRenderedPageBreak/>
        <w:t>Create VLANs on both switches.</w:t>
      </w:r>
    </w:p>
    <w:p w14:paraId="34141444" w14:textId="77777777" w:rsidR="00201E48" w:rsidRPr="00780410" w:rsidRDefault="00201E48" w:rsidP="00101E0B">
      <w:pPr>
        <w:pStyle w:val="ConfigWindow"/>
        <w:keepNext/>
      </w:pPr>
      <w:r>
        <w:t>Open configuration window</w:t>
      </w:r>
    </w:p>
    <w:p w14:paraId="50385211" w14:textId="05120873" w:rsidR="001B5F06" w:rsidRDefault="001B5F06" w:rsidP="00201E48">
      <w:pPr>
        <w:pStyle w:val="SubStepAlpha"/>
        <w:spacing w:before="0"/>
      </w:pPr>
      <w:r>
        <w:t xml:space="preserve">Create and name </w:t>
      </w:r>
      <w:r w:rsidR="001D5F2C">
        <w:t xml:space="preserve">all </w:t>
      </w:r>
      <w:r>
        <w:t xml:space="preserve">he required VLANs on </w:t>
      </w:r>
      <w:r w:rsidRPr="001D5F2C">
        <w:rPr>
          <w:highlight w:val="yellow"/>
        </w:rPr>
        <w:t>each switch</w:t>
      </w:r>
      <w:r>
        <w:t xml:space="preserve"> from the table above.</w:t>
      </w:r>
    </w:p>
    <w:p w14:paraId="43D706BF" w14:textId="022A36D6" w:rsidR="001D5F2C" w:rsidRDefault="001D5F2C" w:rsidP="001D5F2C">
      <w:pPr>
        <w:pStyle w:val="SubStepAlpha"/>
        <w:numPr>
          <w:ilvl w:val="0"/>
          <w:numId w:val="0"/>
        </w:numPr>
        <w:spacing w:before="0"/>
        <w:ind w:left="720"/>
      </w:pPr>
      <w:r>
        <w:t xml:space="preserve">Example: </w:t>
      </w:r>
    </w:p>
    <w:p w14:paraId="1176C683" w14:textId="77777777" w:rsidR="001D5F2C" w:rsidRPr="001D5F2C" w:rsidRDefault="001D5F2C" w:rsidP="001D5F2C">
      <w:pPr>
        <w:pStyle w:val="CMDRed"/>
        <w:spacing w:before="0"/>
        <w:rPr>
          <w:b/>
          <w:color w:val="002060"/>
        </w:rPr>
      </w:pPr>
      <w:r w:rsidRPr="001D5F2C">
        <w:rPr>
          <w:b/>
          <w:color w:val="002060"/>
        </w:rPr>
        <w:t xml:space="preserve">S1(config)# </w:t>
      </w:r>
      <w:proofErr w:type="spellStart"/>
      <w:r w:rsidRPr="001D5F2C">
        <w:rPr>
          <w:b/>
          <w:color w:val="002060"/>
        </w:rPr>
        <w:t>vlan</w:t>
      </w:r>
      <w:proofErr w:type="spellEnd"/>
      <w:r w:rsidRPr="001D5F2C">
        <w:rPr>
          <w:b/>
          <w:color w:val="002060"/>
        </w:rPr>
        <w:t xml:space="preserve"> 3</w:t>
      </w:r>
    </w:p>
    <w:p w14:paraId="14AA5859" w14:textId="77777777" w:rsidR="001D5F2C" w:rsidRPr="001D5F2C" w:rsidRDefault="001D5F2C" w:rsidP="001D5F2C">
      <w:pPr>
        <w:pStyle w:val="CMDRed"/>
        <w:rPr>
          <w:b/>
          <w:color w:val="002060"/>
        </w:rPr>
      </w:pPr>
      <w:r w:rsidRPr="001D5F2C">
        <w:rPr>
          <w:b/>
          <w:color w:val="002060"/>
        </w:rPr>
        <w:t>S1(config-</w:t>
      </w:r>
      <w:proofErr w:type="spellStart"/>
      <w:proofErr w:type="gramStart"/>
      <w:r w:rsidRPr="001D5F2C">
        <w:rPr>
          <w:b/>
          <w:color w:val="002060"/>
        </w:rPr>
        <w:t>vlan</w:t>
      </w:r>
      <w:proofErr w:type="spellEnd"/>
      <w:r w:rsidRPr="001D5F2C">
        <w:rPr>
          <w:b/>
          <w:color w:val="002060"/>
        </w:rPr>
        <w:t>)#</w:t>
      </w:r>
      <w:proofErr w:type="gramEnd"/>
      <w:r w:rsidRPr="001D5F2C">
        <w:rPr>
          <w:b/>
          <w:color w:val="002060"/>
        </w:rPr>
        <w:t xml:space="preserve"> name Management</w:t>
      </w:r>
    </w:p>
    <w:p w14:paraId="28865B47" w14:textId="77777777" w:rsidR="001D5F2C" w:rsidRDefault="001D5F2C" w:rsidP="001D5F2C">
      <w:pPr>
        <w:pStyle w:val="SubStepAlpha"/>
        <w:numPr>
          <w:ilvl w:val="0"/>
          <w:numId w:val="0"/>
        </w:numPr>
        <w:spacing w:before="0"/>
        <w:ind w:left="720"/>
      </w:pPr>
    </w:p>
    <w:p w14:paraId="12DAFFAD" w14:textId="77777777" w:rsidR="001B5F06" w:rsidRDefault="001B5F06" w:rsidP="001B5F06">
      <w:pPr>
        <w:pStyle w:val="SubStepAlpha"/>
      </w:pPr>
      <w:r>
        <w:t xml:space="preserve">Assign all unused ports on both switches to the </w:t>
      </w:r>
      <w:proofErr w:type="spellStart"/>
      <w:r>
        <w:t>ParkingLot</w:t>
      </w:r>
      <w:proofErr w:type="spellEnd"/>
      <w:r>
        <w:t xml:space="preserve"> VLAN, configure them for static access mode, and administratively deactivate them.</w:t>
      </w:r>
    </w:p>
    <w:p w14:paraId="768F3CBA" w14:textId="77777777" w:rsidR="001B5F06" w:rsidRDefault="001B5F06" w:rsidP="001B5F06">
      <w:pPr>
        <w:pStyle w:val="SubStepAlpha"/>
        <w:numPr>
          <w:ilvl w:val="0"/>
          <w:numId w:val="0"/>
        </w:numPr>
        <w:ind w:left="720"/>
      </w:pPr>
      <w:r w:rsidRPr="00F30E07">
        <w:rPr>
          <w:b/>
          <w:bCs/>
        </w:rPr>
        <w:t>Note</w:t>
      </w:r>
      <w:r>
        <w:t xml:space="preserve">: The interface </w:t>
      </w:r>
      <w:r w:rsidRPr="0085104E">
        <w:rPr>
          <w:highlight w:val="yellow"/>
        </w:rPr>
        <w:t>range</w:t>
      </w:r>
      <w:r>
        <w:t xml:space="preserve"> command is helpful to accomplish this task with as few commands as necessary.</w:t>
      </w:r>
    </w:p>
    <w:p w14:paraId="43547FE2" w14:textId="77777777" w:rsidR="001B5F06" w:rsidRDefault="001B5F06" w:rsidP="001B5F06">
      <w:pPr>
        <w:pStyle w:val="Heading3"/>
      </w:pPr>
      <w:r>
        <w:t>Assign VLANs to the correct switch interfaces.</w:t>
      </w:r>
    </w:p>
    <w:p w14:paraId="1BBAC9A2" w14:textId="7B863A57" w:rsidR="001B5F06" w:rsidRDefault="001B5F06" w:rsidP="001B5F06">
      <w:pPr>
        <w:pStyle w:val="SubStepAlpha"/>
      </w:pPr>
      <w:r>
        <w:t xml:space="preserve">Assign </w:t>
      </w:r>
      <w:r w:rsidR="001D5F2C" w:rsidRPr="001D5F2C">
        <w:rPr>
          <w:highlight w:val="yellow"/>
        </w:rPr>
        <w:t xml:space="preserve">all </w:t>
      </w:r>
      <w:r w:rsidRPr="001D5F2C">
        <w:rPr>
          <w:highlight w:val="yellow"/>
        </w:rPr>
        <w:t>used ports to the appropriate VLAN</w:t>
      </w:r>
      <w:r>
        <w:t xml:space="preserve"> (specified in the VLAN table above) and configure them for static access mode. Be sure to do this on </w:t>
      </w:r>
      <w:r w:rsidRPr="001D5F2C">
        <w:rPr>
          <w:highlight w:val="yellow"/>
        </w:rPr>
        <w:t>both switches</w:t>
      </w:r>
    </w:p>
    <w:p w14:paraId="43AEBF9B" w14:textId="77777777" w:rsidR="0085104E" w:rsidRDefault="0085104E" w:rsidP="001D5F2C">
      <w:pPr>
        <w:pStyle w:val="SubStepAlpha"/>
        <w:numPr>
          <w:ilvl w:val="0"/>
          <w:numId w:val="0"/>
        </w:numPr>
        <w:ind w:left="720"/>
      </w:pPr>
    </w:p>
    <w:p w14:paraId="324D094E" w14:textId="30082636" w:rsidR="001D5F2C" w:rsidRDefault="001D5F2C" w:rsidP="001D5F2C">
      <w:pPr>
        <w:pStyle w:val="SubStepAlpha"/>
        <w:numPr>
          <w:ilvl w:val="0"/>
          <w:numId w:val="0"/>
        </w:numPr>
        <w:ind w:left="720"/>
      </w:pPr>
      <w:r>
        <w:t>Example:</w:t>
      </w:r>
    </w:p>
    <w:p w14:paraId="4990B8CD" w14:textId="77777777" w:rsidR="001D5F2C" w:rsidRPr="001D5F2C" w:rsidRDefault="001D5F2C" w:rsidP="001D5F2C">
      <w:pPr>
        <w:pStyle w:val="CMDRed"/>
        <w:rPr>
          <w:b/>
          <w:color w:val="002060"/>
        </w:rPr>
      </w:pPr>
      <w:r w:rsidRPr="001D5F2C">
        <w:rPr>
          <w:b/>
          <w:color w:val="002060"/>
        </w:rPr>
        <w:t>S1(config)# interface f0/6</w:t>
      </w:r>
    </w:p>
    <w:p w14:paraId="500E5CF9" w14:textId="77777777" w:rsidR="001D5F2C" w:rsidRPr="001D5F2C" w:rsidRDefault="001D5F2C" w:rsidP="001D5F2C">
      <w:pPr>
        <w:pStyle w:val="CMDRed"/>
        <w:rPr>
          <w:b/>
          <w:color w:val="002060"/>
        </w:rPr>
      </w:pPr>
      <w:r w:rsidRPr="001D5F2C">
        <w:rPr>
          <w:b/>
          <w:color w:val="002060"/>
        </w:rPr>
        <w:t>S1(config-</w:t>
      </w:r>
      <w:proofErr w:type="gramStart"/>
      <w:r w:rsidRPr="001D5F2C">
        <w:rPr>
          <w:b/>
          <w:color w:val="002060"/>
        </w:rPr>
        <w:t>if)#</w:t>
      </w:r>
      <w:proofErr w:type="gramEnd"/>
      <w:r w:rsidRPr="001D5F2C">
        <w:rPr>
          <w:b/>
          <w:color w:val="002060"/>
        </w:rPr>
        <w:t xml:space="preserve"> switchport mode access</w:t>
      </w:r>
    </w:p>
    <w:p w14:paraId="5211A7C1" w14:textId="77777777" w:rsidR="001D5F2C" w:rsidRPr="001D5F2C" w:rsidRDefault="001D5F2C" w:rsidP="001D5F2C">
      <w:pPr>
        <w:pStyle w:val="CMDRed"/>
        <w:rPr>
          <w:b/>
          <w:color w:val="002060"/>
        </w:rPr>
      </w:pPr>
      <w:r w:rsidRPr="001D5F2C">
        <w:rPr>
          <w:b/>
          <w:color w:val="002060"/>
        </w:rPr>
        <w:t>S1(config-</w:t>
      </w:r>
      <w:proofErr w:type="gramStart"/>
      <w:r w:rsidRPr="001D5F2C">
        <w:rPr>
          <w:b/>
          <w:color w:val="002060"/>
        </w:rPr>
        <w:t>if)#</w:t>
      </w:r>
      <w:proofErr w:type="gramEnd"/>
      <w:r w:rsidRPr="001D5F2C">
        <w:rPr>
          <w:b/>
          <w:color w:val="002060"/>
        </w:rPr>
        <w:t xml:space="preserve"> switchport access </w:t>
      </w:r>
      <w:proofErr w:type="spellStart"/>
      <w:r w:rsidRPr="001D5F2C">
        <w:rPr>
          <w:b/>
          <w:color w:val="002060"/>
        </w:rPr>
        <w:t>vlan</w:t>
      </w:r>
      <w:proofErr w:type="spellEnd"/>
      <w:r w:rsidRPr="001D5F2C">
        <w:rPr>
          <w:b/>
          <w:color w:val="002060"/>
        </w:rPr>
        <w:t xml:space="preserve"> 3</w:t>
      </w:r>
    </w:p>
    <w:p w14:paraId="58453282" w14:textId="1A0A7C10" w:rsidR="001B5F06" w:rsidRDefault="001B5F06" w:rsidP="001B5F06">
      <w:pPr>
        <w:pStyle w:val="SubStepAlpha"/>
      </w:pPr>
      <w:r>
        <w:t xml:space="preserve">Issue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>
        <w:t xml:space="preserve"> </w:t>
      </w:r>
      <w:r w:rsidRPr="00A40DE0">
        <w:rPr>
          <w:b/>
        </w:rPr>
        <w:t>brief</w:t>
      </w:r>
      <w:r>
        <w:t xml:space="preserve"> command and verify that the VLANs are assigned to the correct interfaces.</w:t>
      </w:r>
    </w:p>
    <w:p w14:paraId="4E784D28" w14:textId="77777777" w:rsidR="0081217A" w:rsidRDefault="001D5F2C" w:rsidP="0081217A">
      <w:pPr>
        <w:pStyle w:val="SubStepAlpha"/>
        <w:numPr>
          <w:ilvl w:val="0"/>
          <w:numId w:val="0"/>
        </w:numPr>
        <w:ind w:left="720"/>
      </w:pPr>
      <w:r>
        <w:t>Insert Screen shot of both switches:</w:t>
      </w:r>
    </w:p>
    <w:p w14:paraId="1CDE005C" w14:textId="2A5A42E1" w:rsidR="0081217A" w:rsidRDefault="0081217A" w:rsidP="0081217A">
      <w:pPr>
        <w:pStyle w:val="SubStepAlpha"/>
        <w:numPr>
          <w:ilvl w:val="0"/>
          <w:numId w:val="0"/>
        </w:numPr>
        <w:ind w:left="720"/>
      </w:pPr>
      <w:r>
        <w:t xml:space="preserve">S1: </w:t>
      </w:r>
      <w:r w:rsidRPr="0081217A">
        <w:drawing>
          <wp:inline distT="0" distB="0" distL="0" distR="0" wp14:anchorId="63C48296" wp14:editId="290DDA40">
            <wp:extent cx="6400800" cy="30581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D77F" w14:textId="77777777" w:rsidR="0081217A" w:rsidRDefault="0081217A" w:rsidP="0081217A">
      <w:pPr>
        <w:pStyle w:val="SubStepAlpha"/>
        <w:numPr>
          <w:ilvl w:val="0"/>
          <w:numId w:val="0"/>
        </w:numPr>
        <w:ind w:left="720"/>
      </w:pPr>
    </w:p>
    <w:p w14:paraId="1F7A32F5" w14:textId="6BF63642" w:rsidR="0081217A" w:rsidRDefault="0081217A" w:rsidP="0081217A">
      <w:pPr>
        <w:pStyle w:val="SubStepAlpha"/>
        <w:numPr>
          <w:ilvl w:val="0"/>
          <w:numId w:val="0"/>
        </w:numPr>
        <w:ind w:left="720"/>
      </w:pPr>
      <w:r>
        <w:t>S2:</w:t>
      </w:r>
    </w:p>
    <w:p w14:paraId="564D40AE" w14:textId="37F7CCFC" w:rsidR="0081217A" w:rsidRDefault="001D5F2C" w:rsidP="0081217A">
      <w:pPr>
        <w:pStyle w:val="SubStepAlpha"/>
        <w:numPr>
          <w:ilvl w:val="0"/>
          <w:numId w:val="0"/>
        </w:numPr>
        <w:ind w:left="720"/>
      </w:pPr>
      <w:r>
        <w:lastRenderedPageBreak/>
        <w:t xml:space="preserve"> </w:t>
      </w:r>
      <w:r w:rsidR="00D70987">
        <w:rPr>
          <w:noProof/>
        </w:rPr>
        <w:drawing>
          <wp:inline distT="0" distB="0" distL="0" distR="0" wp14:anchorId="387F9FD6" wp14:editId="1323A8BD">
            <wp:extent cx="6257925" cy="2543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6887" w14:textId="1A58A8B7" w:rsidR="00D72759" w:rsidRPr="002C5249" w:rsidRDefault="00D72759" w:rsidP="0081217A">
      <w:pPr>
        <w:pStyle w:val="SubStepAlpha"/>
        <w:numPr>
          <w:ilvl w:val="0"/>
          <w:numId w:val="0"/>
        </w:numPr>
        <w:ind w:left="720"/>
      </w:pPr>
      <w:r>
        <w:t>Close configuration window</w:t>
      </w:r>
    </w:p>
    <w:p w14:paraId="74EBE067" w14:textId="77777777" w:rsidR="001B5F06" w:rsidRDefault="001B5F06" w:rsidP="00577235">
      <w:pPr>
        <w:pStyle w:val="Heading2"/>
        <w:spacing w:before="120"/>
      </w:pPr>
      <w:r>
        <w:t>Configure an 802.1Q Trunk Between the Switches</w:t>
      </w:r>
    </w:p>
    <w:p w14:paraId="3AA34542" w14:textId="77777777" w:rsidR="001B5F06" w:rsidRDefault="001B5F06" w:rsidP="001B5F06">
      <w:pPr>
        <w:pStyle w:val="Heading3"/>
      </w:pPr>
      <w:r>
        <w:t>Manually configure trunk interface F0/1.</w:t>
      </w:r>
    </w:p>
    <w:p w14:paraId="707FF2A2" w14:textId="77777777" w:rsidR="00201E48" w:rsidRDefault="00201E48" w:rsidP="00201E48">
      <w:pPr>
        <w:pStyle w:val="ConfigWindow"/>
      </w:pPr>
      <w:r>
        <w:t>Open configuration window</w:t>
      </w:r>
    </w:p>
    <w:p w14:paraId="24A4B56B" w14:textId="3A0176B2" w:rsidR="001B5F06" w:rsidRDefault="001B5F06" w:rsidP="00201E48">
      <w:pPr>
        <w:pStyle w:val="SubStepAlpha"/>
        <w:spacing w:before="0"/>
      </w:pPr>
      <w:r>
        <w:t xml:space="preserve">Change the switchport mode on interface F0/1 to force </w:t>
      </w:r>
      <w:proofErr w:type="spellStart"/>
      <w:r>
        <w:t>trunking</w:t>
      </w:r>
      <w:proofErr w:type="spellEnd"/>
      <w:r>
        <w:t xml:space="preserve">. </w:t>
      </w:r>
      <w:r w:rsidRPr="001D5F2C">
        <w:rPr>
          <w:highlight w:val="yellow"/>
        </w:rPr>
        <w:t>Make sure to do this on both switches.</w:t>
      </w:r>
    </w:p>
    <w:p w14:paraId="1A88A92C" w14:textId="77777777" w:rsidR="001D5F2C" w:rsidRPr="001D5F2C" w:rsidRDefault="001D5F2C" w:rsidP="001D5F2C">
      <w:pPr>
        <w:pStyle w:val="CMDRed"/>
        <w:spacing w:before="0"/>
        <w:rPr>
          <w:b/>
          <w:color w:val="002060"/>
        </w:rPr>
      </w:pPr>
      <w:r w:rsidRPr="001D5F2C">
        <w:rPr>
          <w:b/>
          <w:color w:val="002060"/>
        </w:rPr>
        <w:t>S1(config)# interface f0/1</w:t>
      </w:r>
    </w:p>
    <w:p w14:paraId="07CEB7A8" w14:textId="77777777" w:rsidR="001D5F2C" w:rsidRPr="001D5F2C" w:rsidRDefault="001D5F2C" w:rsidP="001D5F2C">
      <w:pPr>
        <w:pStyle w:val="CMDRed"/>
        <w:rPr>
          <w:b/>
          <w:color w:val="002060"/>
        </w:rPr>
      </w:pPr>
      <w:r w:rsidRPr="001D5F2C">
        <w:rPr>
          <w:b/>
          <w:color w:val="002060"/>
        </w:rPr>
        <w:t>S1(config-</w:t>
      </w:r>
      <w:proofErr w:type="gramStart"/>
      <w:r w:rsidRPr="001D5F2C">
        <w:rPr>
          <w:b/>
          <w:color w:val="002060"/>
        </w:rPr>
        <w:t>if)#</w:t>
      </w:r>
      <w:proofErr w:type="gramEnd"/>
      <w:r w:rsidRPr="001D5F2C">
        <w:rPr>
          <w:b/>
          <w:color w:val="002060"/>
        </w:rPr>
        <w:t xml:space="preserve"> switchport mode trunk</w:t>
      </w:r>
    </w:p>
    <w:p w14:paraId="3308867D" w14:textId="02F9BA9D" w:rsidR="001B5F06" w:rsidRDefault="001B5F06" w:rsidP="001B5F06">
      <w:pPr>
        <w:pStyle w:val="SubStepAlpha"/>
      </w:pPr>
      <w:r>
        <w:t>As a part of the trunk configuration, set the native VLAN to 8 on both switches. You may see error messages temporarily while the two interfaces are configured for different native VLANs.</w:t>
      </w:r>
    </w:p>
    <w:p w14:paraId="6BE2B5B0" w14:textId="77777777" w:rsidR="001D5F2C" w:rsidRPr="001D5F2C" w:rsidRDefault="001D5F2C" w:rsidP="001D5F2C">
      <w:pPr>
        <w:pStyle w:val="CMDRed"/>
        <w:rPr>
          <w:b/>
          <w:color w:val="002060"/>
        </w:rPr>
      </w:pPr>
      <w:r w:rsidRPr="001D5F2C">
        <w:rPr>
          <w:b/>
          <w:color w:val="002060"/>
        </w:rPr>
        <w:t>S1(config-</w:t>
      </w:r>
      <w:proofErr w:type="gramStart"/>
      <w:r w:rsidRPr="001D5F2C">
        <w:rPr>
          <w:b/>
          <w:color w:val="002060"/>
        </w:rPr>
        <w:t>if)#</w:t>
      </w:r>
      <w:proofErr w:type="gramEnd"/>
      <w:r w:rsidRPr="001D5F2C">
        <w:rPr>
          <w:b/>
          <w:color w:val="002060"/>
        </w:rPr>
        <w:t xml:space="preserve"> switchport trunk native </w:t>
      </w:r>
      <w:proofErr w:type="spellStart"/>
      <w:r w:rsidRPr="001D5F2C">
        <w:rPr>
          <w:b/>
          <w:color w:val="002060"/>
        </w:rPr>
        <w:t>vlan</w:t>
      </w:r>
      <w:proofErr w:type="spellEnd"/>
      <w:r w:rsidRPr="001D5F2C">
        <w:rPr>
          <w:b/>
          <w:color w:val="002060"/>
        </w:rPr>
        <w:t xml:space="preserve"> 8</w:t>
      </w:r>
    </w:p>
    <w:p w14:paraId="0B647839" w14:textId="0A4BD61E" w:rsidR="001B5F06" w:rsidRDefault="001B5F06" w:rsidP="001B5F06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verify </w:t>
      </w:r>
      <w:proofErr w:type="spellStart"/>
      <w:r>
        <w:t>trunking</w:t>
      </w:r>
      <w:proofErr w:type="spellEnd"/>
      <w:r>
        <w:t xml:space="preserve"> ports, the Native VLAN </w:t>
      </w:r>
    </w:p>
    <w:p w14:paraId="1A61F3AC" w14:textId="6B4A82F7" w:rsidR="002F06DF" w:rsidRDefault="002F06DF" w:rsidP="001B5F06">
      <w:pPr>
        <w:pStyle w:val="SubStepAlpha"/>
      </w:pPr>
    </w:p>
    <w:p w14:paraId="7C7BD27D" w14:textId="77777777" w:rsidR="001B5F06" w:rsidRDefault="001B5F06" w:rsidP="001B5F06">
      <w:pPr>
        <w:pStyle w:val="Heading3"/>
      </w:pPr>
      <w:r>
        <w:t>Manually configure S1’s trunk interface F0/5</w:t>
      </w:r>
    </w:p>
    <w:p w14:paraId="3546F1C2" w14:textId="77777777" w:rsidR="001B5F06" w:rsidRDefault="001B5F06" w:rsidP="001B5F06">
      <w:pPr>
        <w:pStyle w:val="SubStepAlpha"/>
      </w:pPr>
      <w:r>
        <w:t>Configure the F0/5 on S1 with the same trunk parameters as F0/1. This is the trunk to the router.</w:t>
      </w:r>
    </w:p>
    <w:p w14:paraId="0897F070" w14:textId="248F2DAD" w:rsidR="00806CA5" w:rsidRDefault="001B5F06" w:rsidP="001B5F06">
      <w:pPr>
        <w:pStyle w:val="SubStepAlpha"/>
      </w:pPr>
      <w:r>
        <w:t xml:space="preserve">Issue the </w:t>
      </w:r>
      <w:r w:rsidRPr="00D63D46">
        <w:rPr>
          <w:b/>
        </w:rPr>
        <w:t>show interfaces trunk</w:t>
      </w:r>
      <w:r>
        <w:t xml:space="preserve"> command to verify </w:t>
      </w:r>
      <w:proofErr w:type="spellStart"/>
      <w:r>
        <w:t>trunking</w:t>
      </w:r>
      <w:proofErr w:type="spellEnd"/>
      <w:r>
        <w:t>.</w:t>
      </w:r>
    </w:p>
    <w:p w14:paraId="23D807B6" w14:textId="20D31928" w:rsidR="0081217A" w:rsidRDefault="0081217A" w:rsidP="001B5F06">
      <w:pPr>
        <w:pStyle w:val="SubStepAlpha"/>
      </w:pPr>
      <w:bookmarkStart w:id="0" w:name="_GoBack"/>
      <w:bookmarkEnd w:id="0"/>
      <w:r>
        <w:rPr>
          <w:noProof/>
        </w:rPr>
        <w:drawing>
          <wp:inline distT="0" distB="0" distL="0" distR="0" wp14:anchorId="5D78C74E" wp14:editId="7D82E8E1">
            <wp:extent cx="3785633" cy="201600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2430" cy="203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A26E" w14:textId="77777777" w:rsidR="00806CA5" w:rsidRDefault="00806CA5" w:rsidP="00806CA5">
      <w:pPr>
        <w:pStyle w:val="Heading4"/>
      </w:pPr>
      <w:r>
        <w:lastRenderedPageBreak/>
        <w:t>Question:</w:t>
      </w:r>
    </w:p>
    <w:p w14:paraId="41C8C366" w14:textId="633041B5" w:rsidR="001B5F06" w:rsidRDefault="001B5F06" w:rsidP="00806CA5">
      <w:pPr>
        <w:pStyle w:val="BodyTextL50"/>
        <w:spacing w:before="0"/>
      </w:pPr>
      <w:r>
        <w:t>Why does F0/5 not appear in the list of trunks?</w:t>
      </w:r>
    </w:p>
    <w:p w14:paraId="4DFCEC42" w14:textId="2071C6EE" w:rsidR="001B5F06" w:rsidRPr="0081217A" w:rsidRDefault="0081217A" w:rsidP="001B5F06">
      <w:pPr>
        <w:pStyle w:val="AnswerLineL50"/>
        <w:rPr>
          <w:color w:val="FF0000"/>
        </w:rPr>
      </w:pPr>
      <w:r>
        <w:rPr>
          <w:color w:val="FF0000"/>
        </w:rPr>
        <w:t>Will only become a trunk if the router interface is up</w:t>
      </w:r>
    </w:p>
    <w:p w14:paraId="5ABE8A93" w14:textId="77777777" w:rsidR="00D72759" w:rsidRPr="00D72759" w:rsidRDefault="00D72759" w:rsidP="00D72759">
      <w:pPr>
        <w:pStyle w:val="ConfigWindow"/>
      </w:pPr>
      <w:r w:rsidRPr="00D72759">
        <w:t>Close configuration window</w:t>
      </w:r>
    </w:p>
    <w:p w14:paraId="5AD7003E" w14:textId="77777777" w:rsidR="001B5F06" w:rsidRPr="00806CA5" w:rsidRDefault="001B5F06" w:rsidP="00577235">
      <w:pPr>
        <w:pStyle w:val="Heading2"/>
        <w:spacing w:before="120"/>
      </w:pPr>
      <w:r>
        <w:t>Configure Inter-VLAN Routing on the Router</w:t>
      </w:r>
    </w:p>
    <w:p w14:paraId="52B0F44A" w14:textId="77777777" w:rsidR="00201E48" w:rsidRDefault="00201E48" w:rsidP="00201E48">
      <w:pPr>
        <w:pStyle w:val="ConfigWindow"/>
      </w:pPr>
      <w:r>
        <w:t>Open configuration window</w:t>
      </w:r>
    </w:p>
    <w:p w14:paraId="4C4C52ED" w14:textId="77777777" w:rsidR="001B5F06" w:rsidRDefault="001B5F06" w:rsidP="00201E48">
      <w:pPr>
        <w:pStyle w:val="SubStepAlpha"/>
        <w:spacing w:before="0"/>
      </w:pPr>
      <w:r>
        <w:t>Activate interface G0/0/1 on the router.</w:t>
      </w:r>
    </w:p>
    <w:p w14:paraId="7A208EA4" w14:textId="550D7E0A" w:rsidR="001B5F06" w:rsidRDefault="001B5F06" w:rsidP="001B5F06">
      <w:pPr>
        <w:pStyle w:val="SubStepAlpha"/>
      </w:pPr>
      <w:r>
        <w:t xml:space="preserve">Configure sub-interfaces </w:t>
      </w:r>
      <w:r w:rsidRPr="00F63B30">
        <w:rPr>
          <w:color w:val="FF0000"/>
          <w:highlight w:val="yellow"/>
        </w:rPr>
        <w:t>for each VLAN</w:t>
      </w:r>
      <w:r w:rsidRPr="00F63B30">
        <w:rPr>
          <w:color w:val="FF0000"/>
        </w:rPr>
        <w:t xml:space="preserve"> </w:t>
      </w:r>
      <w:r>
        <w:t xml:space="preserve">as specified in the IP addressing table. All sub-interfaces use 802.1Q encapsulation. </w:t>
      </w:r>
    </w:p>
    <w:p w14:paraId="11DE61F8" w14:textId="77777777" w:rsidR="001D5F2C" w:rsidRPr="001D5F2C" w:rsidRDefault="001D5F2C" w:rsidP="001D5F2C">
      <w:pPr>
        <w:pStyle w:val="CMDRed"/>
        <w:rPr>
          <w:b/>
          <w:color w:val="002060"/>
        </w:rPr>
      </w:pPr>
      <w:r w:rsidRPr="001D5F2C">
        <w:rPr>
          <w:b/>
          <w:color w:val="002060"/>
        </w:rPr>
        <w:t>R1(config)# interface g0/0/1.3</w:t>
      </w:r>
    </w:p>
    <w:p w14:paraId="1B612B35" w14:textId="77777777" w:rsidR="001D5F2C" w:rsidRPr="001D5F2C" w:rsidRDefault="001D5F2C" w:rsidP="001D5F2C">
      <w:pPr>
        <w:pStyle w:val="CMDRed"/>
        <w:rPr>
          <w:b/>
          <w:color w:val="002060"/>
        </w:rPr>
      </w:pPr>
      <w:r w:rsidRPr="001D5F2C">
        <w:rPr>
          <w:b/>
          <w:color w:val="002060"/>
        </w:rPr>
        <w:t>R1(config-</w:t>
      </w:r>
      <w:proofErr w:type="spellStart"/>
      <w:proofErr w:type="gramStart"/>
      <w:r w:rsidRPr="001D5F2C">
        <w:rPr>
          <w:b/>
          <w:color w:val="002060"/>
        </w:rPr>
        <w:t>subif</w:t>
      </w:r>
      <w:proofErr w:type="spellEnd"/>
      <w:r w:rsidRPr="001D5F2C">
        <w:rPr>
          <w:b/>
          <w:color w:val="002060"/>
        </w:rPr>
        <w:t>)#</w:t>
      </w:r>
      <w:proofErr w:type="gramEnd"/>
      <w:r w:rsidRPr="001D5F2C">
        <w:rPr>
          <w:b/>
          <w:color w:val="002060"/>
        </w:rPr>
        <w:t xml:space="preserve"> description Management Network</w:t>
      </w:r>
    </w:p>
    <w:p w14:paraId="79C347FF" w14:textId="77777777" w:rsidR="001D5F2C" w:rsidRPr="001D5F2C" w:rsidRDefault="001D5F2C" w:rsidP="001D5F2C">
      <w:pPr>
        <w:pStyle w:val="CMDRed"/>
        <w:rPr>
          <w:b/>
          <w:color w:val="002060"/>
        </w:rPr>
      </w:pPr>
      <w:r w:rsidRPr="001D5F2C">
        <w:rPr>
          <w:b/>
          <w:color w:val="002060"/>
        </w:rPr>
        <w:t>R1(config-</w:t>
      </w:r>
      <w:proofErr w:type="spellStart"/>
      <w:proofErr w:type="gramStart"/>
      <w:r w:rsidRPr="001D5F2C">
        <w:rPr>
          <w:b/>
          <w:color w:val="002060"/>
        </w:rPr>
        <w:t>subif</w:t>
      </w:r>
      <w:proofErr w:type="spellEnd"/>
      <w:r w:rsidRPr="001D5F2C">
        <w:rPr>
          <w:b/>
          <w:color w:val="002060"/>
        </w:rPr>
        <w:t>)#</w:t>
      </w:r>
      <w:proofErr w:type="gramEnd"/>
      <w:r w:rsidRPr="001D5F2C">
        <w:rPr>
          <w:b/>
          <w:color w:val="002060"/>
        </w:rPr>
        <w:t xml:space="preserve"> encapsulation dot1q 3</w:t>
      </w:r>
    </w:p>
    <w:p w14:paraId="53AE073C" w14:textId="77777777" w:rsidR="001D5F2C" w:rsidRPr="001D5F2C" w:rsidRDefault="001D5F2C" w:rsidP="001D5F2C">
      <w:pPr>
        <w:pStyle w:val="CMDRed"/>
        <w:rPr>
          <w:b/>
          <w:color w:val="002060"/>
        </w:rPr>
      </w:pPr>
      <w:r w:rsidRPr="001D5F2C">
        <w:rPr>
          <w:b/>
          <w:color w:val="002060"/>
        </w:rPr>
        <w:t>R1(config-</w:t>
      </w:r>
      <w:proofErr w:type="spellStart"/>
      <w:proofErr w:type="gramStart"/>
      <w:r w:rsidRPr="001D5F2C">
        <w:rPr>
          <w:b/>
          <w:color w:val="002060"/>
        </w:rPr>
        <w:t>subif</w:t>
      </w:r>
      <w:proofErr w:type="spellEnd"/>
      <w:r w:rsidRPr="001D5F2C">
        <w:rPr>
          <w:b/>
          <w:color w:val="002060"/>
        </w:rPr>
        <w:t>)#</w:t>
      </w:r>
      <w:proofErr w:type="gramEnd"/>
      <w:r w:rsidRPr="001D5F2C">
        <w:rPr>
          <w:b/>
          <w:color w:val="002060"/>
        </w:rPr>
        <w:t xml:space="preserve"> </w:t>
      </w:r>
      <w:proofErr w:type="spellStart"/>
      <w:r w:rsidRPr="001D5F2C">
        <w:rPr>
          <w:b/>
          <w:color w:val="002060"/>
        </w:rPr>
        <w:t>ip</w:t>
      </w:r>
      <w:proofErr w:type="spellEnd"/>
      <w:r w:rsidRPr="001D5F2C">
        <w:rPr>
          <w:b/>
          <w:color w:val="002060"/>
        </w:rPr>
        <w:t xml:space="preserve"> address 192.168.3.1 255.255.255.0</w:t>
      </w:r>
    </w:p>
    <w:p w14:paraId="37C5303C" w14:textId="5D53F7C4" w:rsidR="001B5F06" w:rsidRDefault="001B5F06" w:rsidP="002C5249">
      <w:pPr>
        <w:pStyle w:val="SubStepAlpha"/>
      </w:pPr>
      <w:r w:rsidRPr="002C5249">
        <w:t xml:space="preserve">Use the </w:t>
      </w:r>
      <w:r w:rsidRPr="00101E0B">
        <w:rPr>
          <w:b/>
        </w:rPr>
        <w:t xml:space="preserve">show </w:t>
      </w:r>
      <w:proofErr w:type="spellStart"/>
      <w:r w:rsidRPr="00101E0B">
        <w:rPr>
          <w:b/>
        </w:rPr>
        <w:t>ip</w:t>
      </w:r>
      <w:proofErr w:type="spellEnd"/>
      <w:r w:rsidRPr="00101E0B">
        <w:rPr>
          <w:b/>
        </w:rPr>
        <w:t xml:space="preserve"> interface brief</w:t>
      </w:r>
      <w:r w:rsidRPr="002C5249">
        <w:t xml:space="preserve"> command to verify the sub-interfaces are operational.</w:t>
      </w:r>
    </w:p>
    <w:p w14:paraId="0E2395C9" w14:textId="0CDEF853" w:rsidR="001D5F2C" w:rsidRDefault="001D5F2C" w:rsidP="001D5F2C">
      <w:pPr>
        <w:pStyle w:val="SubStepAlpha"/>
        <w:numPr>
          <w:ilvl w:val="0"/>
          <w:numId w:val="0"/>
        </w:numPr>
        <w:ind w:left="720"/>
      </w:pPr>
      <w:r>
        <w:t xml:space="preserve">Insert Screen shot: </w:t>
      </w:r>
    </w:p>
    <w:p w14:paraId="79550B91" w14:textId="22A9169E" w:rsidR="001D5F2C" w:rsidRDefault="001D5F2C" w:rsidP="001D5F2C">
      <w:pPr>
        <w:pStyle w:val="SubStepAlpha"/>
        <w:numPr>
          <w:ilvl w:val="0"/>
          <w:numId w:val="0"/>
        </w:numPr>
        <w:ind w:left="720"/>
      </w:pPr>
    </w:p>
    <w:p w14:paraId="4BD5726E" w14:textId="6694942D" w:rsidR="001D5F2C" w:rsidRDefault="00D70987" w:rsidP="001D5F2C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D057596" wp14:editId="057CE346">
            <wp:extent cx="6162675" cy="1809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49A7" w14:textId="74845A31" w:rsidR="001D5F2C" w:rsidRDefault="001D5F2C" w:rsidP="001D5F2C">
      <w:pPr>
        <w:pStyle w:val="SubStepAlpha"/>
        <w:numPr>
          <w:ilvl w:val="0"/>
          <w:numId w:val="0"/>
        </w:numPr>
        <w:ind w:left="720"/>
      </w:pPr>
    </w:p>
    <w:p w14:paraId="1484FEB1" w14:textId="6D181C1D" w:rsidR="001D5F2C" w:rsidRDefault="001D5F2C" w:rsidP="001D5F2C">
      <w:pPr>
        <w:pStyle w:val="SubStepAlpha"/>
        <w:numPr>
          <w:ilvl w:val="0"/>
          <w:numId w:val="0"/>
        </w:numPr>
        <w:ind w:left="720"/>
      </w:pPr>
    </w:p>
    <w:p w14:paraId="50FB8855" w14:textId="28999657" w:rsidR="001D5F2C" w:rsidRDefault="001D5F2C" w:rsidP="001D5F2C">
      <w:pPr>
        <w:pStyle w:val="SubStepAlpha"/>
        <w:numPr>
          <w:ilvl w:val="0"/>
          <w:numId w:val="0"/>
        </w:numPr>
        <w:ind w:left="720"/>
      </w:pPr>
    </w:p>
    <w:p w14:paraId="27295A67" w14:textId="760B27EE" w:rsidR="001D5F2C" w:rsidRDefault="001D5F2C" w:rsidP="001D5F2C">
      <w:pPr>
        <w:pStyle w:val="SubStepAlpha"/>
        <w:numPr>
          <w:ilvl w:val="0"/>
          <w:numId w:val="0"/>
        </w:numPr>
        <w:ind w:left="720"/>
      </w:pPr>
    </w:p>
    <w:p w14:paraId="2507D72A" w14:textId="7AD26576" w:rsidR="001D5F2C" w:rsidRDefault="001D5F2C" w:rsidP="001D5F2C">
      <w:pPr>
        <w:pStyle w:val="SubStepAlpha"/>
        <w:numPr>
          <w:ilvl w:val="0"/>
          <w:numId w:val="0"/>
        </w:numPr>
        <w:ind w:left="720"/>
      </w:pPr>
    </w:p>
    <w:p w14:paraId="748B641D" w14:textId="2ACD0315" w:rsidR="001D5F2C" w:rsidRDefault="001D5F2C" w:rsidP="001D5F2C">
      <w:pPr>
        <w:pStyle w:val="SubStepAlpha"/>
        <w:numPr>
          <w:ilvl w:val="0"/>
          <w:numId w:val="0"/>
        </w:numPr>
        <w:ind w:left="720"/>
      </w:pPr>
    </w:p>
    <w:p w14:paraId="15FC18CB" w14:textId="77777777" w:rsidR="001D5F2C" w:rsidRPr="002C5249" w:rsidRDefault="001D5F2C" w:rsidP="001D5F2C">
      <w:pPr>
        <w:pStyle w:val="SubStepAlpha"/>
        <w:numPr>
          <w:ilvl w:val="0"/>
          <w:numId w:val="0"/>
        </w:numPr>
        <w:ind w:left="720"/>
      </w:pPr>
    </w:p>
    <w:p w14:paraId="54D1945C" w14:textId="77777777" w:rsidR="00D72759" w:rsidRPr="001B5F06" w:rsidRDefault="00D72759" w:rsidP="00D72759">
      <w:pPr>
        <w:pStyle w:val="ConfigWindow"/>
      </w:pPr>
      <w:r>
        <w:t>Close configuration window</w:t>
      </w:r>
    </w:p>
    <w:p w14:paraId="07358191" w14:textId="29ABCF15" w:rsidR="001B5F06" w:rsidRDefault="001B5F06" w:rsidP="00577235">
      <w:pPr>
        <w:pStyle w:val="Heading2"/>
        <w:spacing w:before="120"/>
      </w:pPr>
      <w:r>
        <w:t xml:space="preserve">Verify Inter-VLAN Routing is </w:t>
      </w:r>
      <w:r w:rsidR="000B1577">
        <w:t>W</w:t>
      </w:r>
      <w:r>
        <w:t>orking</w:t>
      </w:r>
    </w:p>
    <w:p w14:paraId="2AB8399F" w14:textId="77777777" w:rsidR="001B5F06" w:rsidRDefault="001B5F06" w:rsidP="001B5F06">
      <w:pPr>
        <w:pStyle w:val="Heading3"/>
      </w:pPr>
      <w:r>
        <w:t>Complete the following tests from PC-A. All should be successful.</w:t>
      </w:r>
    </w:p>
    <w:p w14:paraId="78874719" w14:textId="77777777" w:rsidR="001B5F06" w:rsidRDefault="001B5F06" w:rsidP="00201E48">
      <w:pPr>
        <w:pStyle w:val="BodyTextL25"/>
      </w:pPr>
      <w:r w:rsidRPr="007F09EF">
        <w:rPr>
          <w:b/>
          <w:bCs/>
        </w:rPr>
        <w:t>Note</w:t>
      </w:r>
      <w:r w:rsidRPr="002C5249">
        <w:rPr>
          <w:bCs/>
        </w:rPr>
        <w:t>:</w:t>
      </w:r>
      <w:r>
        <w:t xml:space="preserve"> You may have to disable the PC firewall for pings to be successful.</w:t>
      </w:r>
    </w:p>
    <w:p w14:paraId="67E0DBFD" w14:textId="77777777" w:rsidR="001B5F06" w:rsidRDefault="001B5F06" w:rsidP="00D72759">
      <w:pPr>
        <w:pStyle w:val="SubStepAlpha"/>
        <w:spacing w:before="0"/>
      </w:pPr>
      <w:r>
        <w:t>Ping from PC-A to its default gateway.</w:t>
      </w:r>
    </w:p>
    <w:p w14:paraId="38645E24" w14:textId="35394B99" w:rsidR="001B5F06" w:rsidRDefault="001B5F06" w:rsidP="001B5F06">
      <w:pPr>
        <w:pStyle w:val="SubStepAlpha"/>
      </w:pPr>
      <w:r>
        <w:t>Ping from PC-A to PC-B</w:t>
      </w:r>
    </w:p>
    <w:p w14:paraId="72160991" w14:textId="4CB4EF47" w:rsidR="00D509FC" w:rsidRDefault="00D509FC" w:rsidP="00D509FC">
      <w:pPr>
        <w:pStyle w:val="SubStepAlpha"/>
        <w:numPr>
          <w:ilvl w:val="0"/>
          <w:numId w:val="0"/>
        </w:numPr>
        <w:ind w:left="720"/>
      </w:pPr>
      <w:r w:rsidRPr="00D509FC">
        <w:lastRenderedPageBreak/>
        <w:drawing>
          <wp:inline distT="0" distB="0" distL="0" distR="0" wp14:anchorId="544C6709" wp14:editId="1219A1DC">
            <wp:extent cx="4610743" cy="41725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2502" w14:textId="77777777" w:rsidR="001B5F06" w:rsidRDefault="001B5F06" w:rsidP="001B5F06">
      <w:pPr>
        <w:pStyle w:val="Heading3"/>
      </w:pPr>
      <w:r>
        <w:t>Complete the following test from PC-B</w:t>
      </w:r>
      <w:r w:rsidR="008E5AC9">
        <w:t>.</w:t>
      </w:r>
    </w:p>
    <w:p w14:paraId="7A58783E" w14:textId="23279793" w:rsidR="002C5249" w:rsidRDefault="001B5F06" w:rsidP="008E5AC9">
      <w:pPr>
        <w:pStyle w:val="BodyTextL25"/>
      </w:pPr>
      <w:r>
        <w:t xml:space="preserve">From the </w:t>
      </w:r>
      <w:r w:rsidR="008E5AC9">
        <w:t>command</w:t>
      </w:r>
      <w:r>
        <w:t xml:space="preserve"> prompt on PC-B</w:t>
      </w:r>
      <w:r w:rsidR="008E5AC9">
        <w:t>,</w:t>
      </w:r>
      <w:r>
        <w:t xml:space="preserve"> issue the </w:t>
      </w:r>
      <w:r w:rsidRPr="001D5F2C">
        <w:rPr>
          <w:b/>
          <w:highlight w:val="yellow"/>
        </w:rPr>
        <w:t>tracert</w:t>
      </w:r>
      <w:r>
        <w:t xml:space="preserve"> command to the address of PC-A.</w:t>
      </w:r>
    </w:p>
    <w:p w14:paraId="40EE9D25" w14:textId="3B7FBD9B" w:rsidR="00D70987" w:rsidRDefault="00D70987" w:rsidP="008E5AC9">
      <w:pPr>
        <w:pStyle w:val="BodyTextL25"/>
      </w:pPr>
      <w:r>
        <w:rPr>
          <w:noProof/>
        </w:rPr>
        <w:drawing>
          <wp:inline distT="0" distB="0" distL="0" distR="0" wp14:anchorId="2E99C8B0" wp14:editId="5CB4D88F">
            <wp:extent cx="4343400" cy="1657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DD68" w14:textId="77777777" w:rsidR="002C5249" w:rsidRDefault="002C5249" w:rsidP="002C5249">
      <w:pPr>
        <w:pStyle w:val="Heading4"/>
      </w:pPr>
      <w:r>
        <w:t>Question:</w:t>
      </w:r>
    </w:p>
    <w:p w14:paraId="287FB46D" w14:textId="77777777" w:rsidR="001B5F06" w:rsidRDefault="001B5F06" w:rsidP="00201E48">
      <w:pPr>
        <w:pStyle w:val="BodyTextL25"/>
        <w:spacing w:before="0"/>
      </w:pPr>
      <w:r>
        <w:t>What intermediate IP addresses are shown in the results?</w:t>
      </w:r>
    </w:p>
    <w:p w14:paraId="463984AD" w14:textId="77777777" w:rsidR="001B5F06" w:rsidRPr="00D70987" w:rsidRDefault="002C5249" w:rsidP="00201E48">
      <w:pPr>
        <w:pStyle w:val="AnswerLineL25"/>
        <w:rPr>
          <w:color w:val="FF0000"/>
        </w:rPr>
      </w:pPr>
      <w:r w:rsidRPr="00D70987">
        <w:rPr>
          <w:color w:val="FF0000"/>
        </w:rPr>
        <w:t>Type your answers here.</w:t>
      </w:r>
    </w:p>
    <w:sectPr w:rsidR="001B5F06" w:rsidRPr="00D70987" w:rsidSect="009C318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8D34B" w14:textId="77777777" w:rsidR="00BF3BE5" w:rsidRDefault="00BF3BE5" w:rsidP="00710659">
      <w:pPr>
        <w:spacing w:after="0" w:line="240" w:lineRule="auto"/>
      </w:pPr>
      <w:r>
        <w:separator/>
      </w:r>
    </w:p>
    <w:p w14:paraId="52EEA582" w14:textId="77777777" w:rsidR="00BF3BE5" w:rsidRDefault="00BF3BE5"/>
  </w:endnote>
  <w:endnote w:type="continuationSeparator" w:id="0">
    <w:p w14:paraId="2BD05E03" w14:textId="77777777" w:rsidR="00BF3BE5" w:rsidRDefault="00BF3BE5" w:rsidP="00710659">
      <w:pPr>
        <w:spacing w:after="0" w:line="240" w:lineRule="auto"/>
      </w:pPr>
      <w:r>
        <w:continuationSeparator/>
      </w:r>
    </w:p>
    <w:p w14:paraId="73B35F85" w14:textId="77777777" w:rsidR="00BF3BE5" w:rsidRDefault="00BF3B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A7243" w14:textId="77777777" w:rsidR="00B45F41" w:rsidRDefault="00B45F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187BB" w14:textId="7A243EA8" w:rsidR="00B45F41" w:rsidRPr="00882B63" w:rsidRDefault="00B45F41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96D08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5104E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5104E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226A1" w14:textId="05364BBE" w:rsidR="00B45F41" w:rsidRPr="00882B63" w:rsidRDefault="00B45F41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96D08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5104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5104E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EAD3C" w14:textId="77777777" w:rsidR="00BF3BE5" w:rsidRDefault="00BF3BE5" w:rsidP="00710659">
      <w:pPr>
        <w:spacing w:after="0" w:line="240" w:lineRule="auto"/>
      </w:pPr>
      <w:r>
        <w:separator/>
      </w:r>
    </w:p>
    <w:p w14:paraId="7E18D785" w14:textId="77777777" w:rsidR="00BF3BE5" w:rsidRDefault="00BF3BE5"/>
  </w:footnote>
  <w:footnote w:type="continuationSeparator" w:id="0">
    <w:p w14:paraId="1B0300ED" w14:textId="77777777" w:rsidR="00BF3BE5" w:rsidRDefault="00BF3BE5" w:rsidP="00710659">
      <w:pPr>
        <w:spacing w:after="0" w:line="240" w:lineRule="auto"/>
      </w:pPr>
      <w:r>
        <w:continuationSeparator/>
      </w:r>
    </w:p>
    <w:p w14:paraId="5D4753AC" w14:textId="77777777" w:rsidR="00BF3BE5" w:rsidRDefault="00BF3B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D4D1B" w14:textId="77777777" w:rsidR="00B45F41" w:rsidRDefault="00B45F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2C522C4D4F684F3B92898C2E86A2F4C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D053B02" w14:textId="77777777" w:rsidR="00B45F41" w:rsidRDefault="00B45F41" w:rsidP="008402F2">
        <w:pPr>
          <w:pStyle w:val="PageHead"/>
        </w:pPr>
        <w:r>
          <w:t>Lab - Configure Router-on-a-Stick Inter-VLAN Routing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3B98A" w14:textId="77777777" w:rsidR="00B45F41" w:rsidRDefault="00B45F41" w:rsidP="006C3FCF">
    <w:pPr>
      <w:ind w:left="-288"/>
    </w:pPr>
    <w:r>
      <w:rPr>
        <w:noProof/>
      </w:rPr>
      <w:drawing>
        <wp:inline distT="0" distB="0" distL="0" distR="0" wp14:anchorId="445D8715" wp14:editId="531405E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11AE9B8A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3704055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</w:num>
  <w:num w:numId="11">
    <w:abstractNumId w:val="8"/>
  </w:num>
  <w:num w:numId="12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5"/>
  </w:num>
  <w:num w:numId="17">
    <w:abstractNumId w:val="3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8">
    <w:abstractNumId w:val="3"/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E27"/>
    <w:rsid w:val="00001BDF"/>
    <w:rsid w:val="0000380F"/>
    <w:rsid w:val="00004175"/>
    <w:rsid w:val="000059C9"/>
    <w:rsid w:val="0000665A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67B2A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577"/>
    <w:rsid w:val="000B2344"/>
    <w:rsid w:val="000B7DE5"/>
    <w:rsid w:val="000C2118"/>
    <w:rsid w:val="000C6425"/>
    <w:rsid w:val="000C6E6E"/>
    <w:rsid w:val="000C7B7D"/>
    <w:rsid w:val="000D0A19"/>
    <w:rsid w:val="000D55B4"/>
    <w:rsid w:val="000E65F0"/>
    <w:rsid w:val="000F072C"/>
    <w:rsid w:val="000F2074"/>
    <w:rsid w:val="000F31D7"/>
    <w:rsid w:val="000F6743"/>
    <w:rsid w:val="001006C2"/>
    <w:rsid w:val="00101BE8"/>
    <w:rsid w:val="00101E0B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680C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46A2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576C"/>
    <w:rsid w:val="001B5F06"/>
    <w:rsid w:val="001B67D8"/>
    <w:rsid w:val="001B6F95"/>
    <w:rsid w:val="001C05A1"/>
    <w:rsid w:val="001C1D9E"/>
    <w:rsid w:val="001C5998"/>
    <w:rsid w:val="001C7C3B"/>
    <w:rsid w:val="001D5B6F"/>
    <w:rsid w:val="001D5F2C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1E48"/>
    <w:rsid w:val="00203E26"/>
    <w:rsid w:val="0020449C"/>
    <w:rsid w:val="00205D46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736"/>
    <w:rsid w:val="00260CD4"/>
    <w:rsid w:val="002639D8"/>
    <w:rsid w:val="00265F77"/>
    <w:rsid w:val="00266C83"/>
    <w:rsid w:val="00270FCC"/>
    <w:rsid w:val="002768DC"/>
    <w:rsid w:val="00286900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5249"/>
    <w:rsid w:val="002C6AD6"/>
    <w:rsid w:val="002D6C2A"/>
    <w:rsid w:val="002D7A86"/>
    <w:rsid w:val="002F06DF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5D40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2BB"/>
    <w:rsid w:val="0035469B"/>
    <w:rsid w:val="003559CC"/>
    <w:rsid w:val="00355D4B"/>
    <w:rsid w:val="003569D7"/>
    <w:rsid w:val="003608AC"/>
    <w:rsid w:val="00363A23"/>
    <w:rsid w:val="0036440C"/>
    <w:rsid w:val="0036465A"/>
    <w:rsid w:val="00376E5D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A4E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77105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AD"/>
    <w:rsid w:val="005510BA"/>
    <w:rsid w:val="005538C8"/>
    <w:rsid w:val="00554B4E"/>
    <w:rsid w:val="00556C02"/>
    <w:rsid w:val="00561BB2"/>
    <w:rsid w:val="00563249"/>
    <w:rsid w:val="00570A65"/>
    <w:rsid w:val="005762B1"/>
    <w:rsid w:val="00577235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52F5"/>
    <w:rsid w:val="005E3235"/>
    <w:rsid w:val="005E4176"/>
    <w:rsid w:val="005E4876"/>
    <w:rsid w:val="005E65B5"/>
    <w:rsid w:val="005F0301"/>
    <w:rsid w:val="005F3AE9"/>
    <w:rsid w:val="006007BB"/>
    <w:rsid w:val="00601DC0"/>
    <w:rsid w:val="00602A04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1B25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26F17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2122"/>
    <w:rsid w:val="007636C2"/>
    <w:rsid w:val="00763D8B"/>
    <w:rsid w:val="007646F1"/>
    <w:rsid w:val="007657F6"/>
    <w:rsid w:val="00765E47"/>
    <w:rsid w:val="0077125A"/>
    <w:rsid w:val="00780410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36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6CA5"/>
    <w:rsid w:val="00810E4B"/>
    <w:rsid w:val="0081217A"/>
    <w:rsid w:val="00812613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104E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24BA"/>
    <w:rsid w:val="00873C6B"/>
    <w:rsid w:val="00882B63"/>
    <w:rsid w:val="00883500"/>
    <w:rsid w:val="0088426A"/>
    <w:rsid w:val="008852BA"/>
    <w:rsid w:val="00890108"/>
    <w:rsid w:val="008932EF"/>
    <w:rsid w:val="00893877"/>
    <w:rsid w:val="0089532C"/>
    <w:rsid w:val="00896165"/>
    <w:rsid w:val="00896681"/>
    <w:rsid w:val="008A2749"/>
    <w:rsid w:val="008A3A90"/>
    <w:rsid w:val="008B06D4"/>
    <w:rsid w:val="008B4E55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AC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4F85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19B"/>
    <w:rsid w:val="00A34E7F"/>
    <w:rsid w:val="00A4458D"/>
    <w:rsid w:val="00A46F0A"/>
    <w:rsid w:val="00A46F25"/>
    <w:rsid w:val="00A47CC2"/>
    <w:rsid w:val="00A502BA"/>
    <w:rsid w:val="00A56F20"/>
    <w:rsid w:val="00A60146"/>
    <w:rsid w:val="00A601A9"/>
    <w:rsid w:val="00A60F6F"/>
    <w:rsid w:val="00A622C4"/>
    <w:rsid w:val="00A6283D"/>
    <w:rsid w:val="00A676FF"/>
    <w:rsid w:val="00A70811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37FD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5F41"/>
    <w:rsid w:val="00B47940"/>
    <w:rsid w:val="00B5397B"/>
    <w:rsid w:val="00B53EE9"/>
    <w:rsid w:val="00B6183E"/>
    <w:rsid w:val="00B62809"/>
    <w:rsid w:val="00B63248"/>
    <w:rsid w:val="00B66DF4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3BE5"/>
    <w:rsid w:val="00BF4D1F"/>
    <w:rsid w:val="00BF76BE"/>
    <w:rsid w:val="00C02A73"/>
    <w:rsid w:val="00C063D2"/>
    <w:rsid w:val="00C077DF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0E27"/>
    <w:rsid w:val="00C410D9"/>
    <w:rsid w:val="00C42F83"/>
    <w:rsid w:val="00C44DB7"/>
    <w:rsid w:val="00C4510A"/>
    <w:rsid w:val="00C47F00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5A67"/>
    <w:rsid w:val="00CA2BB2"/>
    <w:rsid w:val="00CA73D5"/>
    <w:rsid w:val="00CB122E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18E0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09FC"/>
    <w:rsid w:val="00D52582"/>
    <w:rsid w:val="00D531D0"/>
    <w:rsid w:val="00D56A0E"/>
    <w:rsid w:val="00D57AD3"/>
    <w:rsid w:val="00D62F25"/>
    <w:rsid w:val="00D635FE"/>
    <w:rsid w:val="00D66A7B"/>
    <w:rsid w:val="00D70987"/>
    <w:rsid w:val="00D72759"/>
    <w:rsid w:val="00D729DE"/>
    <w:rsid w:val="00D73FAF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B7394"/>
    <w:rsid w:val="00DC076B"/>
    <w:rsid w:val="00DC186F"/>
    <w:rsid w:val="00DC252F"/>
    <w:rsid w:val="00DC27A4"/>
    <w:rsid w:val="00DC28CE"/>
    <w:rsid w:val="00DC6050"/>
    <w:rsid w:val="00DC6445"/>
    <w:rsid w:val="00DD35E1"/>
    <w:rsid w:val="00DD43EA"/>
    <w:rsid w:val="00DE38D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142F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6D08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131C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E7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2C4A"/>
    <w:rsid w:val="00F63B30"/>
    <w:rsid w:val="00F666EC"/>
    <w:rsid w:val="00F7050A"/>
    <w:rsid w:val="00F75533"/>
    <w:rsid w:val="00F8036D"/>
    <w:rsid w:val="00F809DC"/>
    <w:rsid w:val="00F86EB0"/>
    <w:rsid w:val="00F93EE9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31728"/>
  <w15:docId w15:val="{48E3624D-CBEF-4EC6-80B8-0565B872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205D4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762122"/>
    <w:pPr>
      <w:keepNext/>
      <w:keepLines/>
      <w:numPr>
        <w:numId w:val="19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577235"/>
    <w:pPr>
      <w:keepNext/>
      <w:numPr>
        <w:ilvl w:val="1"/>
        <w:numId w:val="19"/>
      </w:numPr>
      <w:spacing w:before="240" w:after="120" w:line="240" w:lineRule="auto"/>
      <w:outlineLvl w:val="1"/>
    </w:pPr>
    <w:rPr>
      <w:rFonts w:eastAsia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06CA5"/>
    <w:pPr>
      <w:keepNext/>
      <w:numPr>
        <w:ilvl w:val="2"/>
        <w:numId w:val="19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315D40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62122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577235"/>
    <w:rPr>
      <w:rFonts w:eastAsia="Times New Roman"/>
      <w:b/>
      <w:bCs/>
      <w:sz w:val="28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06CA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01E48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05D46"/>
    <w:pPr>
      <w:numPr>
        <w:ilvl w:val="3"/>
        <w:numId w:val="19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205D46"/>
    <w:pPr>
      <w:numPr>
        <w:ilvl w:val="4"/>
        <w:numId w:val="19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205D46"/>
    <w:pPr>
      <w:numPr>
        <w:numId w:val="19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315D40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806CA5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1B5F06"/>
    <w:rPr>
      <w:b/>
      <w:sz w:val="32"/>
    </w:rPr>
  </w:style>
  <w:style w:type="paragraph" w:customStyle="1" w:styleId="BodyText1">
    <w:name w:val="Body Text1"/>
    <w:basedOn w:val="Normal"/>
    <w:qFormat/>
    <w:rsid w:val="001B5F06"/>
    <w:pPr>
      <w:spacing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1B5F06"/>
    <w:pPr>
      <w:ind w:left="720"/>
    </w:pPr>
  </w:style>
  <w:style w:type="paragraph" w:styleId="Revision">
    <w:name w:val="Revision"/>
    <w:hidden/>
    <w:uiPriority w:val="99"/>
    <w:semiHidden/>
    <w:rsid w:val="001B5F06"/>
    <w:rPr>
      <w:sz w:val="22"/>
      <w:szCs w:val="22"/>
    </w:rPr>
  </w:style>
  <w:style w:type="paragraph" w:customStyle="1" w:styleId="CMDL75">
    <w:name w:val="CMD L75"/>
    <w:basedOn w:val="CMD"/>
    <w:qFormat/>
    <w:rsid w:val="001B5F06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522C4D4F684F3B92898C2E86A2F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51DE9-63FD-4C37-9696-1A76F296C686}"/>
      </w:docPartPr>
      <w:docPartBody>
        <w:p w:rsidR="006E6FEE" w:rsidRDefault="00EE0798">
          <w:pPr>
            <w:pStyle w:val="2C522C4D4F684F3B92898C2E86A2F4C7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798"/>
    <w:rsid w:val="0012572E"/>
    <w:rsid w:val="001F6427"/>
    <w:rsid w:val="002F4EDC"/>
    <w:rsid w:val="00301D7C"/>
    <w:rsid w:val="004425C7"/>
    <w:rsid w:val="004923A0"/>
    <w:rsid w:val="00585461"/>
    <w:rsid w:val="006E6FEE"/>
    <w:rsid w:val="009C3A05"/>
    <w:rsid w:val="00BB09A7"/>
    <w:rsid w:val="00C70C54"/>
    <w:rsid w:val="00E7566F"/>
    <w:rsid w:val="00EE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C522C4D4F684F3B92898C2E86A2F4C7">
    <w:name w:val="2C522C4D4F684F3B92898C2E86A2F4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97A5DDE61EC49B38F08F69D7D1C30" ma:contentTypeVersion="17" ma:contentTypeDescription="Create a new document." ma:contentTypeScope="" ma:versionID="357350b60d034c609d3fac93c6a0dc91">
  <xsd:schema xmlns:xsd="http://www.w3.org/2001/XMLSchema" xmlns:xs="http://www.w3.org/2001/XMLSchema" xmlns:p="http://schemas.microsoft.com/office/2006/metadata/properties" xmlns:ns3="186a8af6-524e-48fb-a2b5-8db5625d742b" targetNamespace="http://schemas.microsoft.com/office/2006/metadata/properties" ma:root="true" ma:fieldsID="5209ccd774a671a5a116d4c4154f83cb" ns3:_="">
    <xsd:import namespace="186a8af6-524e-48fb-a2b5-8db5625d74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8af6-524e-48fb-a2b5-8db5625d7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186a8af6-524e-48fb-a2b5-8db5625d742b" xsi:nil="true"/>
    <CloudMigratorVersion xmlns="186a8af6-524e-48fb-a2b5-8db5625d742b" xsi:nil="true"/>
    <FileHash xmlns="186a8af6-524e-48fb-a2b5-8db5625d742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8C17D5-F956-4315-A8EC-903F0A3967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8af6-524e-48fb-a2b5-8db5625d7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279D60-5650-4793-B801-ACF4D844FEAF}">
  <ds:schemaRefs>
    <ds:schemaRef ds:uri="http://schemas.microsoft.com/office/2006/metadata/properties"/>
    <ds:schemaRef ds:uri="http://schemas.microsoft.com/office/infopath/2007/PartnerControls"/>
    <ds:schemaRef ds:uri="186a8af6-524e-48fb-a2b5-8db5625d742b"/>
  </ds:schemaRefs>
</ds:datastoreItem>
</file>

<file path=customXml/itemProps3.xml><?xml version="1.0" encoding="utf-8"?>
<ds:datastoreItem xmlns:ds="http://schemas.openxmlformats.org/officeDocument/2006/customXml" ds:itemID="{96FB00AA-16A9-4D64-8748-730E853DB3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08A2E5-9399-4D31-AB63-D02F23FB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</TotalTime>
  <Pages>6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Configure Router-on-a-Stick Inter-VLAN Routing</vt:lpstr>
    </vt:vector>
  </TitlesOfParts>
  <Company>Cisco Systems, Inc.</Company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Configure Router-on-a-Stick Inter-VLAN Routing</dc:title>
  <dc:creator>SP</dc:creator>
  <dc:description>2013</dc:description>
  <cp:lastModifiedBy>Netengineer</cp:lastModifiedBy>
  <cp:revision>2</cp:revision>
  <cp:lastPrinted>2019-12-04T23:15:00Z</cp:lastPrinted>
  <dcterms:created xsi:type="dcterms:W3CDTF">2023-10-24T14:20:00Z</dcterms:created>
  <dcterms:modified xsi:type="dcterms:W3CDTF">2023-10-24T14:20:00Z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0x010100CE497A5DDE61EC49B38F08F69D7D1C30</vt:lpwstr>
  </property>
</Properties>
</file>