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091B" w14:textId="78AEB3D4" w:rsidR="00D778DF" w:rsidRPr="009A1CF4" w:rsidRDefault="00EA0245" w:rsidP="006F4CEB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5246">
            <w:t xml:space="preserve">Lab - Configure VLANs and </w:t>
          </w:r>
          <w:proofErr w:type="spellStart"/>
          <w:r w:rsidR="00155246">
            <w:t>Trunking</w:t>
          </w:r>
          <w:proofErr w:type="spellEnd"/>
        </w:sdtContent>
      </w:sdt>
      <w:r w:rsidR="006F4CEB">
        <w:t>.</w:t>
      </w:r>
      <w:r w:rsidR="004D36D7" w:rsidRPr="00FD4A68">
        <w:t xml:space="preserve"> </w:t>
      </w:r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64AB9DD4" w:rsidR="009440C6" w:rsidRPr="004C0909" w:rsidRDefault="009440C6" w:rsidP="0097630B">
      <w:pPr>
        <w:pStyle w:val="Heading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Heading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Heading3"/>
      </w:pPr>
      <w:r>
        <w:t xml:space="preserve">Configure basic settings for </w:t>
      </w:r>
      <w:r w:rsidRPr="006F4CEB">
        <w:rPr>
          <w:highlight w:val="yellow"/>
          <w:u w:val="single"/>
        </w:rPr>
        <w:t>each</w:t>
      </w:r>
      <w:r>
        <w:t xml:space="preserve"> switch.</w:t>
      </w:r>
    </w:p>
    <w:p w14:paraId="523E9CFB" w14:textId="7B941589" w:rsidR="009440C6" w:rsidRDefault="009440C6" w:rsidP="00982F44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2D414DBF" w14:textId="77777777" w:rsidR="009440C6" w:rsidRDefault="009440C6" w:rsidP="009440C6">
      <w:pPr>
        <w:pStyle w:val="SubStepAlpha"/>
      </w:pPr>
      <w:r>
        <w:t>Enter configuration mode.</w:t>
      </w:r>
    </w:p>
    <w:p w14:paraId="4F49CEA0" w14:textId="17C9A93E" w:rsidR="009440C6" w:rsidRDefault="009440C6" w:rsidP="009440C6">
      <w:pPr>
        <w:pStyle w:val="SubStepAlpha"/>
      </w:pPr>
      <w:r>
        <w:t>Assign a device name to the switch</w:t>
      </w:r>
      <w:r w:rsidR="006F4CEB">
        <w:t>es</w:t>
      </w:r>
      <w:r>
        <w:t>.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0ECC9B0E" w14:textId="77777777" w:rsidR="009440C6" w:rsidRPr="006F4CEB" w:rsidRDefault="009440C6" w:rsidP="003E7D8E">
      <w:pPr>
        <w:pStyle w:val="CMDRed"/>
        <w:rPr>
          <w:color w:val="002060"/>
        </w:rPr>
      </w:pPr>
      <w:r w:rsidRPr="006F4CEB">
        <w:rPr>
          <w:color w:val="002060"/>
        </w:rPr>
        <w:t xml:space="preserve">S1(config)# </w:t>
      </w:r>
      <w:r w:rsidRPr="006F4CEB">
        <w:rPr>
          <w:b/>
          <w:color w:val="002060"/>
        </w:rPr>
        <w:t xml:space="preserve">interface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</w:t>
      </w:r>
    </w:p>
    <w:p w14:paraId="5A652081" w14:textId="77777777" w:rsidR="009440C6" w:rsidRPr="006F4CEB" w:rsidRDefault="009440C6" w:rsidP="003E7D8E">
      <w:pPr>
        <w:pStyle w:val="CMDRed"/>
        <w:rPr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proofErr w:type="spellStart"/>
      <w:r w:rsidRPr="006F4CEB">
        <w:rPr>
          <w:b/>
          <w:color w:val="002060"/>
        </w:rPr>
        <w:t>ip</w:t>
      </w:r>
      <w:proofErr w:type="spellEnd"/>
      <w:r w:rsidRPr="006F4CEB">
        <w:rPr>
          <w:b/>
          <w:color w:val="002060"/>
        </w:rPr>
        <w:t xml:space="preserve"> address 192.168.1.11 255.255.255.0</w:t>
      </w:r>
    </w:p>
    <w:p w14:paraId="749CEC72" w14:textId="77777777" w:rsidR="009440C6" w:rsidRPr="006F4CEB" w:rsidRDefault="009440C6" w:rsidP="003E7D8E">
      <w:pPr>
        <w:pStyle w:val="CMDRed"/>
        <w:rPr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no shutdown</w:t>
      </w:r>
    </w:p>
    <w:p w14:paraId="7840B35C" w14:textId="1B9DB47F" w:rsidR="001A6840" w:rsidRPr="006F4CEB" w:rsidRDefault="006F4CEB" w:rsidP="006F4CEB">
      <w:pPr>
        <w:pStyle w:val="CMDRed"/>
        <w:rPr>
          <w:rFonts w:ascii="Arial" w:hAnsi="Arial" w:cs="Arial"/>
          <w:color w:val="000000" w:themeColor="text1"/>
        </w:rPr>
      </w:pPr>
      <w:r w:rsidRPr="006F4CEB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et IP address on VLAN2 on Switch 2 also.</w:t>
      </w:r>
    </w:p>
    <w:p w14:paraId="68A6C00E" w14:textId="77777777" w:rsidR="006F4CEB" w:rsidRDefault="006F4CEB" w:rsidP="003E7D8E">
      <w:pPr>
        <w:pStyle w:val="CMDRed"/>
      </w:pP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0A71257D" w14:textId="77777777" w:rsidR="009440C6" w:rsidRPr="006F4CEB" w:rsidRDefault="009440C6" w:rsidP="003E7D8E">
      <w:pPr>
        <w:pStyle w:val="CMDRed"/>
        <w:rPr>
          <w:color w:val="000000" w:themeColor="text1"/>
        </w:rPr>
      </w:pPr>
      <w:r w:rsidRPr="003E7D8E">
        <w:t>S</w:t>
      </w:r>
      <w:r w:rsidRPr="006F4CEB">
        <w:rPr>
          <w:color w:val="000000" w:themeColor="text1"/>
        </w:rPr>
        <w:t xml:space="preserve">1(config)# </w:t>
      </w:r>
      <w:r w:rsidRPr="006F4CEB">
        <w:rPr>
          <w:b/>
          <w:color w:val="000000" w:themeColor="text1"/>
        </w:rPr>
        <w:t>interface range f0/2-5, f0/7-24, g0/1-2</w:t>
      </w:r>
    </w:p>
    <w:p w14:paraId="31B7E309" w14:textId="09FB6D4C" w:rsidR="009440C6" w:rsidRPr="006F4CEB" w:rsidRDefault="009440C6" w:rsidP="003E7D8E">
      <w:pPr>
        <w:pStyle w:val="CMDRed"/>
        <w:rPr>
          <w:b/>
          <w:color w:val="000000" w:themeColor="text1"/>
        </w:rPr>
      </w:pPr>
      <w:r w:rsidRPr="006F4CEB">
        <w:rPr>
          <w:color w:val="000000" w:themeColor="text1"/>
        </w:rPr>
        <w:t>S1(config-if-</w:t>
      </w:r>
      <w:proofErr w:type="gramStart"/>
      <w:r w:rsidRPr="006F4CEB">
        <w:rPr>
          <w:color w:val="000000" w:themeColor="text1"/>
        </w:rPr>
        <w:t>range)#</w:t>
      </w:r>
      <w:proofErr w:type="gramEnd"/>
      <w:r w:rsidRPr="006F4CEB">
        <w:rPr>
          <w:color w:val="000000" w:themeColor="text1"/>
        </w:rPr>
        <w:t xml:space="preserve"> </w:t>
      </w:r>
      <w:r w:rsidRPr="006F4CEB">
        <w:rPr>
          <w:b/>
          <w:color w:val="000000" w:themeColor="text1"/>
        </w:rPr>
        <w:t>shutdown</w:t>
      </w:r>
    </w:p>
    <w:p w14:paraId="0D9CA8E5" w14:textId="7948A021" w:rsidR="001A6840" w:rsidRDefault="00D96DD3" w:rsidP="003E7D8E">
      <w:pPr>
        <w:pStyle w:val="CMDRed"/>
      </w:pPr>
      <w:r>
        <w:rPr>
          <w:noProof/>
        </w:rPr>
        <w:lastRenderedPageBreak/>
        <w:drawing>
          <wp:inline distT="0" distB="0" distL="0" distR="0" wp14:anchorId="723414CF" wp14:editId="44E9D19A">
            <wp:extent cx="4929510" cy="561182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56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A5B" w14:textId="5D303178" w:rsidR="006F4CEB" w:rsidRPr="006F4CEB" w:rsidRDefault="006F4CEB" w:rsidP="006F4CEB">
      <w:pPr>
        <w:pStyle w:val="CMDRed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</w:rPr>
        <w:t>Do the same on S2.</w:t>
      </w:r>
    </w:p>
    <w:p w14:paraId="4A7368E2" w14:textId="31A897B2" w:rsidR="0097630B" w:rsidRPr="006F4CEB" w:rsidRDefault="0097630B" w:rsidP="0097630B">
      <w:pPr>
        <w:pStyle w:val="ConfigWindow"/>
        <w:rPr>
          <w:sz w:val="20"/>
          <w:szCs w:val="20"/>
        </w:rPr>
      </w:pPr>
      <w:r w:rsidRPr="006F4CEB">
        <w:rPr>
          <w:sz w:val="20"/>
          <w:szCs w:val="20"/>
        </w:rPr>
        <w:t>w</w:t>
      </w:r>
    </w:p>
    <w:p w14:paraId="0B58521F" w14:textId="049E5815" w:rsidR="009440C6" w:rsidRDefault="009440C6" w:rsidP="0097630B">
      <w:pPr>
        <w:pStyle w:val="Heading3"/>
        <w:spacing w:before="120"/>
      </w:pPr>
      <w:r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Heading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2D96CA17" w:rsidR="00A67BD6" w:rsidRDefault="00A67BD6" w:rsidP="00A67BD6">
      <w:pPr>
        <w:pStyle w:val="AnswerLineL25"/>
      </w:pPr>
      <w:r>
        <w:lastRenderedPageBreak/>
        <w:t>Ty</w:t>
      </w:r>
      <w:r w:rsidR="00054490">
        <w:rPr>
          <w:noProof/>
        </w:rPr>
        <w:drawing>
          <wp:inline distT="0" distB="0" distL="0" distR="0" wp14:anchorId="0CD39C84" wp14:editId="2D28245C">
            <wp:extent cx="498157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 your answers here.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55ED92E4" w:rsidR="00A67BD6" w:rsidRDefault="00A67BD6" w:rsidP="00A67BD6">
      <w:pPr>
        <w:pStyle w:val="AnswerLineL25"/>
      </w:pPr>
      <w:r>
        <w:t>T</w:t>
      </w:r>
      <w:r w:rsidR="00054490">
        <w:rPr>
          <w:noProof/>
        </w:rPr>
        <w:drawing>
          <wp:inline distT="0" distB="0" distL="0" distR="0" wp14:anchorId="162925E6" wp14:editId="439F9FB4">
            <wp:extent cx="550545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ype</w:t>
      </w:r>
      <w:proofErr w:type="spellEnd"/>
      <w:r>
        <w:t xml:space="preserve"> your answers here.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t>Can PC-B ping S2?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52112FD0" w14:textId="77777777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</w:t>
      </w:r>
      <w:r w:rsidRPr="006F4CEB">
        <w:rPr>
          <w:highlight w:val="yellow"/>
        </w:rPr>
        <w:t xml:space="preserve">Management, Operations, </w:t>
      </w:r>
      <w:proofErr w:type="spellStart"/>
      <w:r w:rsidRPr="006F4CEB">
        <w:rPr>
          <w:highlight w:val="yellow"/>
        </w:rPr>
        <w:t>Parking_Lot</w:t>
      </w:r>
      <w:proofErr w:type="spellEnd"/>
      <w:r>
        <w:t xml:space="preserve">, and Native VLANs on </w:t>
      </w:r>
      <w:r w:rsidRPr="006F4CEB">
        <w:rPr>
          <w:b/>
          <w:color w:val="FF0000"/>
        </w:rPr>
        <w:t>both</w:t>
      </w:r>
      <w:r w:rsidRPr="006F4CEB">
        <w:rPr>
          <w:color w:val="FF0000"/>
        </w:rPr>
        <w:t xml:space="preserve"> </w:t>
      </w:r>
      <w:r>
        <w:t xml:space="preserve">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Heading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r w:rsidRPr="002B6E0A">
        <w:lastRenderedPageBreak/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>
        <w:rPr>
          <w:b/>
        </w:rPr>
        <w:t>end</w:t>
      </w:r>
    </w:p>
    <w:p w14:paraId="02C7C456" w14:textId="77777777" w:rsidR="009440C6" w:rsidRPr="006F4CEB" w:rsidRDefault="009440C6" w:rsidP="009440C6">
      <w:pPr>
        <w:pStyle w:val="SubStepAlpha"/>
        <w:rPr>
          <w:color w:val="FF0000"/>
          <w:highlight w:val="yellow"/>
        </w:rPr>
      </w:pPr>
      <w:r w:rsidRPr="006F4CEB">
        <w:rPr>
          <w:color w:val="FF0000"/>
          <w:highlight w:val="yellow"/>
        </w:rPr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376FF">
        <w:rPr>
          <w:sz w:val="18"/>
        </w:rPr>
        <w:t xml:space="preserve">                                                </w:t>
      </w:r>
      <w:r w:rsidRPr="00512BF0">
        <w:rPr>
          <w:sz w:val="18"/>
          <w:lang w:val="es-ES"/>
        </w:rPr>
        <w:t>Fa0/5, Fa0/6, Fa0/7, Fa0/8</w:t>
      </w:r>
    </w:p>
    <w:p w14:paraId="4C62FA5D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12BF0">
        <w:rPr>
          <w:sz w:val="18"/>
          <w:lang w:val="es-ES"/>
        </w:rPr>
        <w:t xml:space="preserve">                                                Fa0/9, Fa0/10, Fa0/11, Fa0/12</w:t>
      </w:r>
    </w:p>
    <w:p w14:paraId="0C2BA093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12BF0">
        <w:rPr>
          <w:sz w:val="18"/>
          <w:lang w:val="es-ES"/>
        </w:rPr>
        <w:t xml:space="preserve">                                                Fa0/13, Fa0/14, Fa0/15, Fa0/16</w:t>
      </w:r>
    </w:p>
    <w:p w14:paraId="00BBD244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12BF0">
        <w:rPr>
          <w:sz w:val="18"/>
          <w:lang w:val="es-ES"/>
        </w:rPr>
        <w:t xml:space="preserve">                                                Fa0/17, Fa0/18, Fa0/19, Fa0/20</w:t>
      </w:r>
    </w:p>
    <w:p w14:paraId="407E2A48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12BF0">
        <w:rPr>
          <w:sz w:val="18"/>
          <w:lang w:val="es-ES"/>
        </w:rPr>
        <w:t xml:space="preserve">                                                Fa0/21, Fa0/22, Fa0/23, Fa0/24</w:t>
      </w:r>
    </w:p>
    <w:p w14:paraId="4328F31C" w14:textId="77777777" w:rsidR="009440C6" w:rsidRPr="00512BF0" w:rsidRDefault="009440C6" w:rsidP="00A67BD6">
      <w:pPr>
        <w:pStyle w:val="CMD"/>
        <w:rPr>
          <w:sz w:val="18"/>
          <w:lang w:val="es-ES"/>
        </w:rPr>
      </w:pPr>
      <w:r w:rsidRPr="00512BF0">
        <w:rPr>
          <w:sz w:val="18"/>
          <w:lang w:val="es-ES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75901A7" w14:textId="5D1F5B2F" w:rsidR="009440C6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16F9F604" w14:textId="0E5FA610" w:rsidR="00BC3D28" w:rsidRDefault="00BC3D28" w:rsidP="00A67BD6">
      <w:pPr>
        <w:pStyle w:val="CMD"/>
        <w:rPr>
          <w:sz w:val="18"/>
        </w:rPr>
      </w:pPr>
    </w:p>
    <w:p w14:paraId="0672668B" w14:textId="36A372E4" w:rsidR="00BC3D28" w:rsidRPr="005376FF" w:rsidRDefault="00BC3D28" w:rsidP="00A67BD6">
      <w:pPr>
        <w:pStyle w:val="CMD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77B7736" wp14:editId="1699190D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142BD084" w:rsidR="00A67BD6" w:rsidRDefault="00BC3D28" w:rsidP="00A67BD6">
      <w:pPr>
        <w:pStyle w:val="AnswerLineL50"/>
      </w:pPr>
      <w:proofErr w:type="spellStart"/>
      <w:r w:rsidRPr="00BC3D28">
        <w:rPr>
          <w:color w:val="auto"/>
        </w:rPr>
        <w:t>vlan</w:t>
      </w:r>
      <w:proofErr w:type="spellEnd"/>
      <w:r w:rsidRPr="00BC3D28">
        <w:rPr>
          <w:color w:val="auto"/>
        </w:rPr>
        <w:t xml:space="preserve"> 10 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516BA9B7" w:rsidR="009440C6" w:rsidRDefault="00BC3D28" w:rsidP="00A67BD6">
      <w:pPr>
        <w:pStyle w:val="AnswerLineL50"/>
      </w:pPr>
      <w:r w:rsidRPr="00663631">
        <w:rPr>
          <w:b w:val="0"/>
          <w:i w:val="0"/>
          <w:color w:val="FF0000"/>
        </w:rPr>
        <w:t>f0/</w:t>
      </w:r>
      <w:r w:rsidR="00663631" w:rsidRPr="00663631">
        <w:rPr>
          <w:b w:val="0"/>
          <w:i w:val="0"/>
          <w:color w:val="FF0000"/>
        </w:rPr>
        <w:t>1</w:t>
      </w:r>
      <w:r w:rsidR="00663631">
        <w:rPr>
          <w:b w:val="0"/>
          <w:i w:val="0"/>
          <w:color w:val="FF0000"/>
        </w:rPr>
        <w:t xml:space="preserve"> </w:t>
      </w:r>
      <w:r w:rsidR="00663631" w:rsidRPr="00663631">
        <w:rPr>
          <w:b w:val="0"/>
          <w:i w:val="0"/>
          <w:color w:val="FF0000"/>
        </w:rPr>
        <w:t>-</w:t>
      </w:r>
      <w:r w:rsidR="00663631">
        <w:rPr>
          <w:b w:val="0"/>
          <w:i w:val="0"/>
          <w:color w:val="FF0000"/>
        </w:rPr>
        <w:t xml:space="preserve"> </w:t>
      </w:r>
      <w:r w:rsidR="00663631" w:rsidRPr="00663631">
        <w:rPr>
          <w:b w:val="0"/>
          <w:i w:val="0"/>
          <w:color w:val="FF0000"/>
        </w:rPr>
        <w:t>f0/</w:t>
      </w:r>
      <w:proofErr w:type="gramStart"/>
      <w:r w:rsidR="00663631" w:rsidRPr="00663631">
        <w:rPr>
          <w:b w:val="0"/>
          <w:i w:val="0"/>
          <w:color w:val="FF0000"/>
        </w:rPr>
        <w:t>24</w:t>
      </w:r>
      <w:r w:rsidR="00663631">
        <w:rPr>
          <w:b w:val="0"/>
          <w:i w:val="0"/>
          <w:color w:val="FF0000"/>
        </w:rPr>
        <w:t xml:space="preserve"> </w:t>
      </w:r>
      <w:r w:rsidR="00A67BD6" w:rsidRPr="00663631">
        <w:rPr>
          <w:color w:val="FF0000"/>
        </w:rPr>
        <w:t xml:space="preserve"> </w:t>
      </w:r>
      <w:r w:rsidR="00A67BD6">
        <w:t>answers</w:t>
      </w:r>
      <w:proofErr w:type="gramEnd"/>
      <w:r w:rsidR="00A67BD6">
        <w:t xml:space="preserve"> here.</w:t>
      </w:r>
    </w:p>
    <w:p w14:paraId="252398E0" w14:textId="77777777" w:rsidR="009440C6" w:rsidRDefault="009440C6" w:rsidP="009440C6">
      <w:pPr>
        <w:pStyle w:val="Heading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6F4CEB" w:rsidRDefault="009440C6" w:rsidP="009440C6">
      <w:pPr>
        <w:pStyle w:val="CMDL75"/>
        <w:rPr>
          <w:b/>
          <w:color w:val="002060"/>
        </w:rPr>
      </w:pPr>
      <w:r w:rsidRPr="006F4CEB">
        <w:rPr>
          <w:color w:val="002060"/>
        </w:rPr>
        <w:t xml:space="preserve">S1(config)# </w:t>
      </w:r>
      <w:r w:rsidRPr="006F4CEB">
        <w:rPr>
          <w:b/>
          <w:color w:val="002060"/>
        </w:rPr>
        <w:t>interface f0/6</w:t>
      </w:r>
    </w:p>
    <w:p w14:paraId="5ACB2E2E" w14:textId="77777777" w:rsidR="009440C6" w:rsidRPr="006F4CEB" w:rsidRDefault="009440C6" w:rsidP="009440C6">
      <w:pPr>
        <w:pStyle w:val="CMDL75"/>
        <w:rPr>
          <w:b/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switchport mode access</w:t>
      </w:r>
    </w:p>
    <w:p w14:paraId="3FB7827D" w14:textId="77777777" w:rsidR="009440C6" w:rsidRPr="006F4CEB" w:rsidRDefault="009440C6" w:rsidP="009440C6">
      <w:pPr>
        <w:pStyle w:val="CMDL75"/>
        <w:rPr>
          <w:b/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switchport access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Pr="006F4CEB" w:rsidRDefault="009440C6" w:rsidP="009440C6">
      <w:pPr>
        <w:pStyle w:val="CMDL75"/>
        <w:rPr>
          <w:color w:val="002060"/>
        </w:rPr>
      </w:pPr>
      <w:r w:rsidRPr="006F4CEB">
        <w:rPr>
          <w:color w:val="002060"/>
        </w:rPr>
        <w:t xml:space="preserve">S1(config)# </w:t>
      </w:r>
      <w:r w:rsidRPr="006F4CEB">
        <w:rPr>
          <w:b/>
          <w:color w:val="002060"/>
        </w:rPr>
        <w:t xml:space="preserve">interface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</w:t>
      </w:r>
    </w:p>
    <w:p w14:paraId="7979F024" w14:textId="77777777" w:rsidR="009440C6" w:rsidRPr="006F4CEB" w:rsidRDefault="009440C6" w:rsidP="009440C6">
      <w:pPr>
        <w:pStyle w:val="CMDL75"/>
        <w:rPr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no </w:t>
      </w:r>
      <w:proofErr w:type="spellStart"/>
      <w:r w:rsidRPr="006F4CEB">
        <w:rPr>
          <w:b/>
          <w:color w:val="002060"/>
        </w:rPr>
        <w:t>ip</w:t>
      </w:r>
      <w:proofErr w:type="spellEnd"/>
      <w:r w:rsidRPr="006F4CEB">
        <w:rPr>
          <w:b/>
          <w:color w:val="002060"/>
        </w:rPr>
        <w:t xml:space="preserve"> address</w:t>
      </w:r>
    </w:p>
    <w:p w14:paraId="55FE8B50" w14:textId="77777777" w:rsidR="009440C6" w:rsidRPr="006F4CEB" w:rsidRDefault="009440C6" w:rsidP="009440C6">
      <w:pPr>
        <w:pStyle w:val="CMDL75"/>
        <w:rPr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interface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99</w:t>
      </w:r>
    </w:p>
    <w:p w14:paraId="21336E2E" w14:textId="77777777" w:rsidR="009440C6" w:rsidRPr="006F4CEB" w:rsidRDefault="009440C6" w:rsidP="009440C6">
      <w:pPr>
        <w:pStyle w:val="CMDL75"/>
        <w:rPr>
          <w:b/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proofErr w:type="spellStart"/>
      <w:r w:rsidRPr="006F4CEB">
        <w:rPr>
          <w:b/>
          <w:color w:val="002060"/>
        </w:rPr>
        <w:t>ip</w:t>
      </w:r>
      <w:proofErr w:type="spellEnd"/>
      <w:r w:rsidRPr="006F4CEB">
        <w:rPr>
          <w:b/>
          <w:color w:val="002060"/>
        </w:rPr>
        <w:t xml:space="preserve"> address 192.168.1.11 255.255.255.0</w:t>
      </w:r>
    </w:p>
    <w:p w14:paraId="4D16A6B0" w14:textId="77777777" w:rsidR="009440C6" w:rsidRPr="006F4CEB" w:rsidRDefault="009440C6" w:rsidP="009440C6">
      <w:pPr>
        <w:pStyle w:val="CMDL75"/>
        <w:rPr>
          <w:b/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end</w:t>
      </w:r>
    </w:p>
    <w:p w14:paraId="79058ED1" w14:textId="2A5ABBA8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75DDDE44" w14:textId="0E5CDA2B" w:rsidR="00663631" w:rsidRDefault="00663631" w:rsidP="009440C6">
      <w:pPr>
        <w:pStyle w:val="SubStepAlpha"/>
      </w:pPr>
      <w:r>
        <w:rPr>
          <w:noProof/>
        </w:rPr>
        <w:lastRenderedPageBreak/>
        <w:drawing>
          <wp:inline distT="0" distB="0" distL="0" distR="0" wp14:anchorId="1B2A5F6B" wp14:editId="7E4DDB10">
            <wp:extent cx="64008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2D1" w14:textId="0BD9F5C5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43B62AE8" w14:textId="0E271A0E" w:rsidR="00663631" w:rsidRDefault="00663631" w:rsidP="009440C6">
      <w:pPr>
        <w:pStyle w:val="SubStepAlpha"/>
      </w:pPr>
      <w:r>
        <w:rPr>
          <w:noProof/>
        </w:rPr>
        <w:drawing>
          <wp:inline distT="0" distB="0" distL="0" distR="0" wp14:anchorId="0D1F45E8" wp14:editId="03C99F50">
            <wp:extent cx="63722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Default="00A67BD6" w:rsidP="00092212">
      <w:pPr>
        <w:pStyle w:val="AnswerLineL50"/>
        <w:spacing w:after="480"/>
      </w:pPr>
      <w:r>
        <w:t>Type your answers here.</w:t>
      </w:r>
    </w:p>
    <w:p w14:paraId="4E43F3F6" w14:textId="50F87A3A" w:rsidR="009440C6" w:rsidRPr="00092212" w:rsidRDefault="009440C6" w:rsidP="00092212">
      <w:pPr>
        <w:pStyle w:val="BodyTextL50"/>
        <w:rPr>
          <w:rStyle w:val="AnswerGray"/>
        </w:rPr>
      </w:pP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lastRenderedPageBreak/>
        <w:t>Assign PC-B to the Operation</w:t>
      </w:r>
      <w:r w:rsidR="000E4526">
        <w:t>s</w:t>
      </w:r>
      <w:r>
        <w:t xml:space="preserve"> VLAN on S2.</w:t>
      </w:r>
    </w:p>
    <w:p w14:paraId="3FF6CB15" w14:textId="31745FB8" w:rsidR="00F91A2E" w:rsidRPr="006F4CEB" w:rsidRDefault="00F91A2E" w:rsidP="00F91A2E">
      <w:pPr>
        <w:pStyle w:val="CMDRed"/>
        <w:rPr>
          <w:color w:val="002060"/>
        </w:rPr>
      </w:pPr>
      <w:r w:rsidRPr="006F4CEB">
        <w:rPr>
          <w:color w:val="002060"/>
        </w:rPr>
        <w:t xml:space="preserve">S2(config)# </w:t>
      </w:r>
      <w:r w:rsidRPr="006F4CEB">
        <w:rPr>
          <w:b/>
          <w:color w:val="002060"/>
        </w:rPr>
        <w:t>interface f0/18</w:t>
      </w:r>
    </w:p>
    <w:p w14:paraId="5888D883" w14:textId="7C1CC265" w:rsidR="00F91A2E" w:rsidRPr="006F4CEB" w:rsidRDefault="00F91A2E" w:rsidP="00F91A2E">
      <w:pPr>
        <w:pStyle w:val="CMDRed"/>
        <w:rPr>
          <w:color w:val="002060"/>
        </w:rPr>
      </w:pPr>
      <w:r w:rsidRPr="006F4CEB">
        <w:rPr>
          <w:color w:val="002060"/>
        </w:rPr>
        <w:t>S2(config-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switchport mode access</w:t>
      </w:r>
    </w:p>
    <w:p w14:paraId="765A8A9C" w14:textId="1B9A7016" w:rsidR="00F91A2E" w:rsidRPr="006F4CEB" w:rsidRDefault="00F91A2E" w:rsidP="00F91A2E">
      <w:pPr>
        <w:pStyle w:val="CMDRed"/>
        <w:rPr>
          <w:color w:val="002060"/>
        </w:rPr>
      </w:pPr>
      <w:r w:rsidRPr="006F4CEB">
        <w:rPr>
          <w:color w:val="002060"/>
        </w:rPr>
        <w:t>S2(config-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switchport access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10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13919F8D" w14:textId="0AC06C04" w:rsidR="00F91A2E" w:rsidRPr="006F4CEB" w:rsidRDefault="00F91A2E" w:rsidP="00F91A2E">
      <w:pPr>
        <w:pStyle w:val="CMDRed"/>
        <w:rPr>
          <w:color w:val="002060"/>
        </w:rPr>
      </w:pPr>
      <w:r w:rsidRPr="006F4CEB">
        <w:rPr>
          <w:color w:val="002060"/>
        </w:rPr>
        <w:t xml:space="preserve">S2(config)# </w:t>
      </w:r>
      <w:r w:rsidRPr="006F4CEB">
        <w:rPr>
          <w:b/>
          <w:color w:val="002060"/>
        </w:rPr>
        <w:t xml:space="preserve">interface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</w:t>
      </w:r>
    </w:p>
    <w:p w14:paraId="12FC8569" w14:textId="190423E7" w:rsidR="00F91A2E" w:rsidRPr="006F4CEB" w:rsidRDefault="00F91A2E" w:rsidP="00F91A2E">
      <w:pPr>
        <w:pStyle w:val="CMDRed"/>
        <w:rPr>
          <w:color w:val="002060"/>
        </w:rPr>
      </w:pPr>
      <w:r w:rsidRPr="006F4CEB">
        <w:rPr>
          <w:color w:val="002060"/>
        </w:rPr>
        <w:t>S2(config-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no </w:t>
      </w:r>
      <w:proofErr w:type="spellStart"/>
      <w:r w:rsidRPr="006F4CEB">
        <w:rPr>
          <w:b/>
          <w:color w:val="002060"/>
        </w:rPr>
        <w:t>ip</w:t>
      </w:r>
      <w:proofErr w:type="spellEnd"/>
      <w:r w:rsidRPr="006F4CEB">
        <w:rPr>
          <w:b/>
          <w:color w:val="002060"/>
        </w:rPr>
        <w:t xml:space="preserve"> address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0177CAC0" w14:textId="568BAB72" w:rsidR="00144F0B" w:rsidRPr="006F4CEB" w:rsidRDefault="00144F0B" w:rsidP="00144F0B">
      <w:pPr>
        <w:pStyle w:val="CMDRed"/>
        <w:rPr>
          <w:color w:val="002060"/>
        </w:rPr>
      </w:pPr>
      <w:r>
        <w:t>S</w:t>
      </w:r>
      <w:r w:rsidRPr="006F4CEB">
        <w:rPr>
          <w:color w:val="002060"/>
        </w:rPr>
        <w:t>2(config</w:t>
      </w:r>
      <w:r w:rsidR="00BD4165" w:rsidRPr="006F4CEB">
        <w:rPr>
          <w:color w:val="002060"/>
        </w:rPr>
        <w:t>-</w:t>
      </w:r>
      <w:proofErr w:type="gramStart"/>
      <w:r w:rsidR="00BD4165" w:rsidRPr="006F4CEB">
        <w:rPr>
          <w:color w:val="002060"/>
        </w:rPr>
        <w:t>if</w:t>
      </w:r>
      <w:r w:rsidRPr="006F4CEB">
        <w:rPr>
          <w:color w:val="002060"/>
        </w:rPr>
        <w:t>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interface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99</w:t>
      </w:r>
    </w:p>
    <w:p w14:paraId="6BA9CA11" w14:textId="51744B72" w:rsidR="00144F0B" w:rsidRPr="006F4CEB" w:rsidRDefault="00144F0B" w:rsidP="00144F0B">
      <w:pPr>
        <w:pStyle w:val="CMDRed"/>
        <w:rPr>
          <w:color w:val="002060"/>
        </w:rPr>
      </w:pPr>
      <w:r w:rsidRPr="006F4CEB">
        <w:rPr>
          <w:color w:val="002060"/>
        </w:rPr>
        <w:t>S2(config-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proofErr w:type="spellStart"/>
      <w:r w:rsidRPr="006F4CEB">
        <w:rPr>
          <w:b/>
          <w:color w:val="002060"/>
        </w:rPr>
        <w:t>ip</w:t>
      </w:r>
      <w:proofErr w:type="spellEnd"/>
      <w:r w:rsidRPr="006F4CEB">
        <w:rPr>
          <w:b/>
          <w:color w:val="002060"/>
        </w:rPr>
        <w:t xml:space="preserve"> address</w:t>
      </w:r>
      <w:r w:rsidR="00BD4165" w:rsidRPr="006F4CEB">
        <w:rPr>
          <w:b/>
          <w:color w:val="002060"/>
        </w:rPr>
        <w:t xml:space="preserve"> 192.168.1.12 255.255.255.0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106A8538" w:rsidR="009440C6" w:rsidRDefault="00A67BD6" w:rsidP="00092212">
      <w:pPr>
        <w:pStyle w:val="AnswerLineL50"/>
        <w:spacing w:after="480"/>
      </w:pPr>
      <w:r w:rsidRPr="007533AF">
        <w:rPr>
          <w:color w:val="auto"/>
        </w:rPr>
        <w:t xml:space="preserve">Type you </w:t>
      </w:r>
      <w:proofErr w:type="spellStart"/>
      <w:r w:rsidRPr="007533AF">
        <w:rPr>
          <w:color w:val="auto"/>
        </w:rPr>
        <w:t>answ</w:t>
      </w:r>
      <w:proofErr w:type="spellEnd"/>
      <w:r w:rsidR="007533AF">
        <w:rPr>
          <w:noProof/>
        </w:rPr>
        <w:drawing>
          <wp:inline distT="0" distB="0" distL="0" distR="0" wp14:anchorId="61857C00" wp14:editId="58F2F0DA">
            <wp:extent cx="54292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ers</w:t>
      </w:r>
      <w:proofErr w:type="spellEnd"/>
      <w:r>
        <w:t xml:space="preserve"> here.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66AAFD47" w:rsidR="0097630B" w:rsidRDefault="0097630B" w:rsidP="0097630B">
      <w:pPr>
        <w:pStyle w:val="AnswerLineL50"/>
      </w:pPr>
      <w:r>
        <w:lastRenderedPageBreak/>
        <w:t>Ty</w:t>
      </w:r>
      <w:r w:rsidR="00EB1C24">
        <w:rPr>
          <w:noProof/>
        </w:rPr>
        <w:drawing>
          <wp:inline distT="0" distB="0" distL="0" distR="0" wp14:anchorId="48C378D7" wp14:editId="0DFFA71A">
            <wp:extent cx="3810000" cy="441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 your answers here.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Heading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E7EECCB" w14:textId="77777777" w:rsidR="009440C6" w:rsidRPr="00DD0A63" w:rsidRDefault="009440C6" w:rsidP="00A67BD6">
      <w:pPr>
        <w:pStyle w:val="CMDRed"/>
      </w:pPr>
      <w:r w:rsidRPr="00DD0A63">
        <w:t>S1#</w:t>
      </w:r>
      <w:r>
        <w:t xml:space="preserve">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364EEB8F" w14:textId="77777777" w:rsidR="009440C6" w:rsidRPr="00DD0A63" w:rsidRDefault="009440C6" w:rsidP="00A67BD6">
      <w:pPr>
        <w:pStyle w:val="CMDOutputRed"/>
      </w:pPr>
    </w:p>
    <w:p w14:paraId="0CAF8F30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>VLAN Name                             Status    Ports</w:t>
      </w:r>
    </w:p>
    <w:p w14:paraId="4614EDCB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>---- -------------------------------- --------- -------------------------------</w:t>
      </w:r>
    </w:p>
    <w:p w14:paraId="2BF357EB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>1    default                          active    Fa0/1, Fa0/2, Fa0/3, Fa0/4</w:t>
      </w:r>
    </w:p>
    <w:p w14:paraId="31809DAD" w14:textId="77777777" w:rsidR="009440C6" w:rsidRPr="00512BF0" w:rsidRDefault="009440C6" w:rsidP="00A67BD6">
      <w:pPr>
        <w:pStyle w:val="CMDOutputRed"/>
        <w:rPr>
          <w:color w:val="002060"/>
          <w:lang w:val="es-ES"/>
        </w:rPr>
      </w:pPr>
      <w:r w:rsidRPr="006F4CEB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Fa0/5, Fa0/7, Fa0/8, Fa0/9</w:t>
      </w:r>
    </w:p>
    <w:p w14:paraId="2E2DBE61" w14:textId="77777777" w:rsidR="009440C6" w:rsidRPr="00512BF0" w:rsidRDefault="009440C6" w:rsidP="00A67BD6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Fa0/10, Gi0/1, Gi0/2</w:t>
      </w:r>
    </w:p>
    <w:p w14:paraId="2BED627C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>10   Operations                       active    Fa0/6</w:t>
      </w:r>
    </w:p>
    <w:p w14:paraId="4CE80151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 xml:space="preserve">20   </w:t>
      </w:r>
      <w:proofErr w:type="spellStart"/>
      <w:r w:rsidRPr="006F4CEB">
        <w:rPr>
          <w:color w:val="002060"/>
        </w:rPr>
        <w:t>Parking_Lot</w:t>
      </w:r>
      <w:proofErr w:type="spellEnd"/>
      <w:r w:rsidRPr="006F4CEB">
        <w:rPr>
          <w:color w:val="002060"/>
        </w:rPr>
        <w:t xml:space="preserve">                      active</w:t>
      </w:r>
    </w:p>
    <w:p w14:paraId="7B876B32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lastRenderedPageBreak/>
        <w:t>99   Management                       active    Fa0/11, Fa0/12, Fa0/13, Fa0/14</w:t>
      </w:r>
    </w:p>
    <w:p w14:paraId="15285726" w14:textId="77777777" w:rsidR="009440C6" w:rsidRPr="00512BF0" w:rsidRDefault="009440C6" w:rsidP="00A67BD6">
      <w:pPr>
        <w:pStyle w:val="CMDOutputRed"/>
        <w:rPr>
          <w:color w:val="002060"/>
          <w:lang w:val="es-ES"/>
        </w:rPr>
      </w:pPr>
      <w:r w:rsidRPr="006F4CEB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Fa0/15, Fa0/16, Fa0/17, Fa0/18</w:t>
      </w:r>
    </w:p>
    <w:p w14:paraId="47A41B8E" w14:textId="77777777" w:rsidR="009440C6" w:rsidRPr="00512BF0" w:rsidRDefault="009440C6" w:rsidP="00A67BD6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Fa0/19, Fa0/20, Fa0/21, Fa0/22</w:t>
      </w:r>
    </w:p>
    <w:p w14:paraId="7DC1ECC0" w14:textId="77777777" w:rsidR="009440C6" w:rsidRPr="006F4CEB" w:rsidRDefault="009440C6" w:rsidP="00A67BD6">
      <w:pPr>
        <w:pStyle w:val="CMDOutputRed"/>
        <w:rPr>
          <w:color w:val="002060"/>
        </w:rPr>
      </w:pPr>
      <w:r w:rsidRPr="00512BF0">
        <w:rPr>
          <w:color w:val="002060"/>
          <w:lang w:val="es-ES"/>
        </w:rPr>
        <w:t xml:space="preserve">                                                </w:t>
      </w:r>
      <w:r w:rsidRPr="006F4CEB">
        <w:rPr>
          <w:color w:val="002060"/>
        </w:rPr>
        <w:t>Fa0/23, Fa0/24</w:t>
      </w:r>
    </w:p>
    <w:p w14:paraId="13A47D9C" w14:textId="77777777" w:rsidR="009440C6" w:rsidRPr="006F4CEB" w:rsidRDefault="009440C6" w:rsidP="00A67BD6">
      <w:pPr>
        <w:pStyle w:val="CMDOutputRed"/>
        <w:rPr>
          <w:color w:val="002060"/>
        </w:rPr>
      </w:pPr>
      <w:r w:rsidRPr="006F4CEB">
        <w:rPr>
          <w:color w:val="002060"/>
        </w:rPr>
        <w:t>1000 Native                           active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64F00" w14:textId="77777777" w:rsidR="009440C6" w:rsidRPr="006F4CEB" w:rsidRDefault="009440C6" w:rsidP="00A67BD6">
      <w:pPr>
        <w:pStyle w:val="CMDRed"/>
        <w:rPr>
          <w:color w:val="002060"/>
        </w:rPr>
      </w:pPr>
      <w:r w:rsidRPr="006F4CEB">
        <w:rPr>
          <w:color w:val="002060"/>
        </w:rPr>
        <w:t xml:space="preserve">S1(config)# </w:t>
      </w:r>
      <w:r w:rsidRPr="006F4CEB">
        <w:rPr>
          <w:b/>
          <w:color w:val="002060"/>
        </w:rPr>
        <w:t>interface range f0/11, f0/21</w:t>
      </w:r>
    </w:p>
    <w:p w14:paraId="0E318CFE" w14:textId="77777777" w:rsidR="009440C6" w:rsidRPr="006F4CEB" w:rsidRDefault="009440C6" w:rsidP="00A67BD6">
      <w:pPr>
        <w:pStyle w:val="CMDRed"/>
        <w:rPr>
          <w:color w:val="002060"/>
        </w:rPr>
      </w:pPr>
      <w:r w:rsidRPr="006F4CEB">
        <w:rPr>
          <w:color w:val="002060"/>
        </w:rPr>
        <w:t>S1(config-if-</w:t>
      </w:r>
      <w:proofErr w:type="gramStart"/>
      <w:r w:rsidRPr="006F4CEB">
        <w:rPr>
          <w:color w:val="002060"/>
        </w:rPr>
        <w:t>range)#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switchport access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10</w:t>
      </w:r>
    </w:p>
    <w:p w14:paraId="1DFAA585" w14:textId="77777777" w:rsidR="009440C6" w:rsidRPr="006F4CEB" w:rsidRDefault="009440C6" w:rsidP="00A67BD6">
      <w:pPr>
        <w:pStyle w:val="CMDRed"/>
        <w:rPr>
          <w:color w:val="002060"/>
        </w:rPr>
      </w:pPr>
      <w:r w:rsidRPr="006F4CEB">
        <w:rPr>
          <w:color w:val="002060"/>
        </w:rPr>
        <w:t>S1(config-if-</w:t>
      </w:r>
      <w:proofErr w:type="gramStart"/>
      <w:r w:rsidRPr="006F4CEB">
        <w:rPr>
          <w:color w:val="002060"/>
        </w:rPr>
        <w:t>range)#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end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02FA9435" w14:textId="77777777" w:rsidR="009440C6" w:rsidRPr="006F4CEB" w:rsidRDefault="009440C6" w:rsidP="00A67BD6">
      <w:pPr>
        <w:pStyle w:val="CMDRed"/>
        <w:rPr>
          <w:color w:val="002060"/>
        </w:rPr>
      </w:pPr>
      <w:r w:rsidRPr="006F4CEB">
        <w:rPr>
          <w:color w:val="002060"/>
        </w:rPr>
        <w:t xml:space="preserve">S1# </w:t>
      </w:r>
      <w:r w:rsidRPr="006F4CEB">
        <w:rPr>
          <w:b/>
          <w:color w:val="002060"/>
        </w:rPr>
        <w:t xml:space="preserve">show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brief</w:t>
      </w:r>
    </w:p>
    <w:p w14:paraId="3F838380" w14:textId="77777777" w:rsidR="009440C6" w:rsidRDefault="009440C6" w:rsidP="009440C6">
      <w:pPr>
        <w:pStyle w:val="Heading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 xml:space="preserve">no switchport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0BD6DB61" w14:textId="77777777" w:rsidR="009440C6" w:rsidRDefault="009440C6" w:rsidP="009440C6">
      <w:pPr>
        <w:pStyle w:val="Heading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219C90C3" w14:textId="77777777" w:rsidR="009440C6" w:rsidRPr="006F4CEB" w:rsidRDefault="009440C6" w:rsidP="00A67BD6">
      <w:pPr>
        <w:pStyle w:val="CMDRed"/>
        <w:rPr>
          <w:color w:val="002060"/>
        </w:rPr>
      </w:pPr>
      <w:r w:rsidRPr="006F4CEB">
        <w:rPr>
          <w:color w:val="002060"/>
        </w:rPr>
        <w:t xml:space="preserve">S1# </w:t>
      </w:r>
      <w:r w:rsidRPr="006F4CEB">
        <w:rPr>
          <w:b/>
          <w:color w:val="002060"/>
        </w:rPr>
        <w:t xml:space="preserve">show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brief</w:t>
      </w:r>
    </w:p>
    <w:p w14:paraId="0E6A5293" w14:textId="77777777" w:rsidR="009440C6" w:rsidRPr="00DB3535" w:rsidRDefault="009440C6" w:rsidP="00A67BD6">
      <w:pPr>
        <w:pStyle w:val="CMDOutputRed"/>
      </w:pPr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5BE5A356" w14:textId="77777777" w:rsidR="009440C6" w:rsidRDefault="009440C6" w:rsidP="009440C6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77777777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2A05252E" w14:textId="77777777" w:rsidR="009440C6" w:rsidRDefault="009440C6" w:rsidP="009440C6">
      <w:pPr>
        <w:pStyle w:val="SubStepAlpha"/>
      </w:pPr>
      <w:r>
        <w:lastRenderedPageBreak/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F0/24.</w:t>
      </w:r>
    </w:p>
    <w:p w14:paraId="22702CEE" w14:textId="77777777" w:rsidR="009440C6" w:rsidRPr="006F4CEB" w:rsidRDefault="009440C6" w:rsidP="009440C6">
      <w:pPr>
        <w:pStyle w:val="CMD"/>
        <w:rPr>
          <w:color w:val="002060"/>
        </w:rPr>
      </w:pPr>
      <w:r w:rsidRPr="006F4CEB">
        <w:rPr>
          <w:color w:val="002060"/>
        </w:rPr>
        <w:t xml:space="preserve">S1(config)# </w:t>
      </w:r>
      <w:r w:rsidRPr="006F4CEB">
        <w:rPr>
          <w:b/>
          <w:color w:val="002060"/>
        </w:rPr>
        <w:t>interface f0/24</w:t>
      </w:r>
    </w:p>
    <w:p w14:paraId="44786A6C" w14:textId="77777777" w:rsidR="009440C6" w:rsidRPr="006F4CEB" w:rsidRDefault="009440C6" w:rsidP="009440C6">
      <w:pPr>
        <w:pStyle w:val="CMD"/>
        <w:rPr>
          <w:b/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 xml:space="preserve">no switchport access </w:t>
      </w:r>
      <w:proofErr w:type="spellStart"/>
      <w:r w:rsidRPr="006F4CEB">
        <w:rPr>
          <w:b/>
          <w:color w:val="002060"/>
        </w:rPr>
        <w:t>vlan</w:t>
      </w:r>
      <w:proofErr w:type="spellEnd"/>
    </w:p>
    <w:p w14:paraId="5A978168" w14:textId="77777777" w:rsidR="009440C6" w:rsidRPr="006F4CEB" w:rsidRDefault="009440C6" w:rsidP="009440C6">
      <w:pPr>
        <w:pStyle w:val="CMD"/>
        <w:rPr>
          <w:color w:val="002060"/>
        </w:rPr>
      </w:pPr>
      <w:r w:rsidRPr="006F4CEB">
        <w:rPr>
          <w:color w:val="002060"/>
        </w:rPr>
        <w:t>S1(config-</w:t>
      </w:r>
      <w:proofErr w:type="gramStart"/>
      <w:r w:rsidRPr="006F4CEB">
        <w:rPr>
          <w:color w:val="002060"/>
        </w:rPr>
        <w:t>if)#</w:t>
      </w:r>
      <w:proofErr w:type="gramEnd"/>
      <w:r w:rsidRPr="006F4CEB">
        <w:rPr>
          <w:color w:val="002060"/>
        </w:rPr>
        <w:t xml:space="preserve"> </w:t>
      </w:r>
      <w:r w:rsidRPr="006F4CEB">
        <w:rPr>
          <w:b/>
          <w:color w:val="002060"/>
        </w:rPr>
        <w:t>end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Default="004E433E" w:rsidP="004E433E">
      <w:pPr>
        <w:pStyle w:val="AnswerLineL50"/>
      </w:pPr>
      <w:r>
        <w:t>Type your answers here.</w:t>
      </w:r>
    </w:p>
    <w:p w14:paraId="5AFE60D0" w14:textId="7777777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The default VLAN, VLAN 1</w:t>
      </w:r>
    </w:p>
    <w:p w14:paraId="6BD50312" w14:textId="77777777" w:rsidR="009440C6" w:rsidRPr="006F4CEB" w:rsidRDefault="009440C6" w:rsidP="000944E9">
      <w:pPr>
        <w:pStyle w:val="CMDRed"/>
        <w:rPr>
          <w:color w:val="002060"/>
        </w:rPr>
      </w:pPr>
      <w:r w:rsidRPr="006F4CEB">
        <w:rPr>
          <w:color w:val="002060"/>
        </w:rPr>
        <w:t xml:space="preserve">S1# </w:t>
      </w:r>
      <w:r w:rsidRPr="006F4CEB">
        <w:rPr>
          <w:b/>
          <w:color w:val="002060"/>
        </w:rPr>
        <w:t xml:space="preserve">show </w:t>
      </w:r>
      <w:proofErr w:type="spellStart"/>
      <w:r w:rsidRPr="006F4CEB">
        <w:rPr>
          <w:b/>
          <w:color w:val="002060"/>
        </w:rPr>
        <w:t>vlan</w:t>
      </w:r>
      <w:proofErr w:type="spellEnd"/>
      <w:r w:rsidRPr="006F4CEB">
        <w:rPr>
          <w:b/>
          <w:color w:val="002060"/>
        </w:rPr>
        <w:t xml:space="preserve"> brief</w:t>
      </w:r>
    </w:p>
    <w:p w14:paraId="65E3BEE0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VLAN Name                             Status    Ports</w:t>
      </w:r>
    </w:p>
    <w:p w14:paraId="6D1E8298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---- -------------------------------- --------- -------------------------------</w:t>
      </w:r>
    </w:p>
    <w:p w14:paraId="4684FEA6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1    default                          active    Fa0/1, Fa0/2, Fa0/3, Fa0/4</w:t>
      </w:r>
    </w:p>
    <w:p w14:paraId="772A02D7" w14:textId="77777777" w:rsidR="009440C6" w:rsidRPr="00512BF0" w:rsidRDefault="009440C6" w:rsidP="000944E9">
      <w:pPr>
        <w:pStyle w:val="CMDOutputRed"/>
        <w:rPr>
          <w:color w:val="002060"/>
          <w:lang w:val="es-ES"/>
        </w:rPr>
      </w:pPr>
      <w:r w:rsidRPr="006F4CEB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Fa0/5, Fa0/7, Fa0/8, Fa0/9</w:t>
      </w:r>
    </w:p>
    <w:p w14:paraId="21BBD876" w14:textId="77777777" w:rsidR="009440C6" w:rsidRPr="00512BF0" w:rsidRDefault="009440C6" w:rsidP="000944E9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Fa0/10, </w:t>
      </w:r>
      <w:r w:rsidRPr="00512BF0">
        <w:rPr>
          <w:color w:val="002060"/>
          <w:highlight w:val="yellow"/>
          <w:lang w:val="es-ES"/>
        </w:rPr>
        <w:t>Fa0/24</w:t>
      </w:r>
      <w:r w:rsidRPr="00512BF0">
        <w:rPr>
          <w:color w:val="002060"/>
          <w:lang w:val="es-ES"/>
        </w:rPr>
        <w:t>, Gi0/1, Gi0/2</w:t>
      </w:r>
    </w:p>
    <w:p w14:paraId="3E6BDF24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10   Operations                       active    Fa0/6, Fa0/11, Fa0/21</w:t>
      </w:r>
    </w:p>
    <w:p w14:paraId="4B5C2B5D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 xml:space="preserve">20   </w:t>
      </w:r>
      <w:proofErr w:type="spellStart"/>
      <w:r w:rsidRPr="006F4CEB">
        <w:rPr>
          <w:color w:val="002060"/>
        </w:rPr>
        <w:t>Parking_Lot</w:t>
      </w:r>
      <w:proofErr w:type="spellEnd"/>
      <w:r w:rsidRPr="006F4CEB">
        <w:rPr>
          <w:color w:val="002060"/>
        </w:rPr>
        <w:t xml:space="preserve">                      active</w:t>
      </w:r>
    </w:p>
    <w:p w14:paraId="29F86CF9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99   Management                       active    Fa0/12, Fa0/13, Fa0/14, Fa0/15</w:t>
      </w:r>
    </w:p>
    <w:p w14:paraId="3A794C4C" w14:textId="77777777" w:rsidR="009440C6" w:rsidRPr="00512BF0" w:rsidRDefault="009440C6" w:rsidP="000944E9">
      <w:pPr>
        <w:pStyle w:val="CMDOutputRed"/>
        <w:rPr>
          <w:color w:val="002060"/>
          <w:lang w:val="es-ES"/>
        </w:rPr>
      </w:pPr>
      <w:r w:rsidRPr="006F4CEB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Fa0/16, Fa0/17, Fa0/18, Fa0/19</w:t>
      </w:r>
    </w:p>
    <w:p w14:paraId="5A70D028" w14:textId="77777777" w:rsidR="009440C6" w:rsidRPr="00512BF0" w:rsidRDefault="009440C6" w:rsidP="000944E9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Fa0/20, Fa0/22, Fa0/23</w:t>
      </w:r>
    </w:p>
    <w:p w14:paraId="34EE727D" w14:textId="77777777" w:rsidR="009440C6" w:rsidRPr="006F4CEB" w:rsidRDefault="009440C6" w:rsidP="000944E9">
      <w:pPr>
        <w:pStyle w:val="CMDOutputRed"/>
        <w:rPr>
          <w:color w:val="002060"/>
        </w:rPr>
      </w:pPr>
      <w:r w:rsidRPr="006F4CEB">
        <w:rPr>
          <w:color w:val="002060"/>
        </w:rPr>
        <w:t>1000 Native                           active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6E09B466" w:rsidR="009440C6" w:rsidRDefault="004E433E" w:rsidP="00092212">
      <w:pPr>
        <w:pStyle w:val="AnswerLineL50"/>
        <w:spacing w:after="720"/>
      </w:pPr>
      <w:proofErr w:type="spellStart"/>
      <w:r>
        <w:t>ype</w:t>
      </w:r>
      <w:proofErr w:type="spellEnd"/>
      <w:r>
        <w:t xml:space="preserve"> your answers here.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Heading3"/>
      </w:pPr>
      <w:r>
        <w:t xml:space="preserve">Use DTP to initiate </w:t>
      </w:r>
      <w:proofErr w:type="spellStart"/>
      <w:r>
        <w:t>trunking</w:t>
      </w:r>
      <w:proofErr w:type="spellEnd"/>
      <w:r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Pr="00CE0874" w:rsidRDefault="009440C6" w:rsidP="009440C6">
      <w:pPr>
        <w:pStyle w:val="CMD"/>
        <w:rPr>
          <w:color w:val="002060"/>
        </w:rPr>
      </w:pPr>
      <w:r w:rsidRPr="00CE0874">
        <w:rPr>
          <w:color w:val="002060"/>
        </w:rPr>
        <w:t xml:space="preserve">S1(config)# </w:t>
      </w:r>
      <w:r w:rsidRPr="00CE0874">
        <w:rPr>
          <w:b/>
          <w:color w:val="002060"/>
        </w:rPr>
        <w:t>interface f0/1</w:t>
      </w:r>
    </w:p>
    <w:p w14:paraId="2E333DCF" w14:textId="77777777" w:rsidR="009440C6" w:rsidRPr="00CE0874" w:rsidRDefault="009440C6" w:rsidP="009440C6">
      <w:pPr>
        <w:pStyle w:val="CMD"/>
        <w:rPr>
          <w:b/>
          <w:color w:val="002060"/>
        </w:rPr>
      </w:pPr>
      <w:r w:rsidRPr="00CE0874">
        <w:rPr>
          <w:color w:val="002060"/>
        </w:rPr>
        <w:t>S1(config-</w:t>
      </w:r>
      <w:proofErr w:type="gramStart"/>
      <w:r w:rsidRPr="00CE0874">
        <w:rPr>
          <w:color w:val="002060"/>
        </w:rPr>
        <w:t>if)#</w:t>
      </w:r>
      <w:proofErr w:type="gramEnd"/>
      <w:r w:rsidRPr="00CE0874">
        <w:rPr>
          <w:color w:val="002060"/>
        </w:rPr>
        <w:t xml:space="preserve"> </w:t>
      </w:r>
      <w:r w:rsidRPr="00CE0874">
        <w:rPr>
          <w:b/>
          <w:color w:val="002060"/>
        </w:rPr>
        <w:t>switchport mode dynamic desirable</w:t>
      </w:r>
    </w:p>
    <w:p w14:paraId="7ED6F800" w14:textId="77777777" w:rsidR="009440C6" w:rsidRPr="00CE0874" w:rsidRDefault="009440C6" w:rsidP="009440C6">
      <w:pPr>
        <w:pStyle w:val="CMD"/>
        <w:rPr>
          <w:color w:val="002060"/>
          <w:sz w:val="18"/>
        </w:rPr>
      </w:pPr>
      <w:r w:rsidRPr="00CE0874">
        <w:rPr>
          <w:color w:val="002060"/>
          <w:sz w:val="18"/>
        </w:rPr>
        <w:t>Sep 19 02:51:47.257: %LINEPROTO-5-UPDOWN: Line protocol on Interface FastEthernet0/1, changed state to up</w:t>
      </w:r>
    </w:p>
    <w:p w14:paraId="17F514FC" w14:textId="77777777" w:rsidR="009440C6" w:rsidRPr="00CE0874" w:rsidRDefault="009440C6" w:rsidP="009440C6">
      <w:pPr>
        <w:pStyle w:val="CMDOutput"/>
        <w:rPr>
          <w:color w:val="002060"/>
        </w:rPr>
      </w:pPr>
      <w:r w:rsidRPr="00CE0874">
        <w:rPr>
          <w:color w:val="002060"/>
        </w:rPr>
        <w:t xml:space="preserve">Sep 19 02:51:47.291: %LINEPROTO-5-UPDOWN: </w:t>
      </w:r>
      <w:r w:rsidRPr="00CE0874">
        <w:rPr>
          <w:color w:val="002060"/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lastRenderedPageBreak/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45E129FA" w14:textId="77777777" w:rsidR="009440C6" w:rsidRPr="00CE0874" w:rsidRDefault="009440C6" w:rsidP="004E433E">
      <w:pPr>
        <w:pStyle w:val="CMDRed"/>
        <w:rPr>
          <w:color w:val="002060"/>
        </w:rPr>
      </w:pPr>
      <w:r w:rsidRPr="00CE0874">
        <w:rPr>
          <w:color w:val="002060"/>
        </w:rPr>
        <w:t xml:space="preserve">S1# </w:t>
      </w:r>
      <w:r w:rsidRPr="00CE0874">
        <w:rPr>
          <w:b/>
          <w:color w:val="002060"/>
        </w:rPr>
        <w:t xml:space="preserve">show </w:t>
      </w:r>
      <w:proofErr w:type="spellStart"/>
      <w:r w:rsidRPr="00CE0874">
        <w:rPr>
          <w:b/>
          <w:color w:val="002060"/>
        </w:rPr>
        <w:t>vlan</w:t>
      </w:r>
      <w:proofErr w:type="spellEnd"/>
      <w:r w:rsidRPr="00CE0874">
        <w:rPr>
          <w:b/>
          <w:color w:val="002060"/>
        </w:rPr>
        <w:t xml:space="preserve"> brief</w:t>
      </w:r>
    </w:p>
    <w:p w14:paraId="6A1443E5" w14:textId="77777777" w:rsidR="009440C6" w:rsidRPr="00CE0874" w:rsidRDefault="009440C6" w:rsidP="004E433E">
      <w:pPr>
        <w:pStyle w:val="CMDOutputRed"/>
        <w:rPr>
          <w:color w:val="002060"/>
        </w:rPr>
      </w:pPr>
    </w:p>
    <w:p w14:paraId="267D8D7F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VLAN Name                             Status    Ports</w:t>
      </w:r>
    </w:p>
    <w:p w14:paraId="39AA0ACB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---- -------------------------------- --------- -------------------------------</w:t>
      </w:r>
    </w:p>
    <w:p w14:paraId="4B6CD66D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1    default                          active    Fa0/2, Fa0/3, Fa0/4, Fa0/5</w:t>
      </w:r>
    </w:p>
    <w:p w14:paraId="296AF4C8" w14:textId="77777777" w:rsidR="009440C6" w:rsidRPr="00512BF0" w:rsidRDefault="009440C6" w:rsidP="004E433E">
      <w:pPr>
        <w:pStyle w:val="CMDOutputRed"/>
        <w:rPr>
          <w:color w:val="002060"/>
          <w:lang w:val="es-ES"/>
        </w:rPr>
      </w:pPr>
      <w:r w:rsidRPr="00CE0874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Fa0/7, Fa0/8, Fa0/9, Fa0/10</w:t>
      </w:r>
    </w:p>
    <w:p w14:paraId="073D66B0" w14:textId="77777777" w:rsidR="009440C6" w:rsidRPr="00512BF0" w:rsidRDefault="009440C6" w:rsidP="004E433E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Fa0/24, Gi0/1, Gi0/2</w:t>
      </w:r>
    </w:p>
    <w:p w14:paraId="59993318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10   Operations                       active    Fa0/6, Fa0/11, Fa0/21</w:t>
      </w:r>
    </w:p>
    <w:p w14:paraId="654A12A8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 xml:space="preserve">20   </w:t>
      </w:r>
      <w:proofErr w:type="spellStart"/>
      <w:r w:rsidRPr="00CE0874">
        <w:rPr>
          <w:color w:val="002060"/>
        </w:rPr>
        <w:t>Parking_Lot</w:t>
      </w:r>
      <w:proofErr w:type="spellEnd"/>
      <w:r w:rsidRPr="00CE0874">
        <w:rPr>
          <w:color w:val="002060"/>
        </w:rPr>
        <w:t xml:space="preserve">                      active</w:t>
      </w:r>
    </w:p>
    <w:p w14:paraId="65BAA94B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99   Management                       active    Fa0/12, Fa0/13, Fa0/14, Fa0/15</w:t>
      </w:r>
    </w:p>
    <w:p w14:paraId="44FDA286" w14:textId="77777777" w:rsidR="009440C6" w:rsidRPr="00512BF0" w:rsidRDefault="009440C6" w:rsidP="004E433E">
      <w:pPr>
        <w:pStyle w:val="CMDOutputRed"/>
        <w:rPr>
          <w:color w:val="002060"/>
          <w:lang w:val="es-ES"/>
        </w:rPr>
      </w:pPr>
      <w:r w:rsidRPr="00CE0874">
        <w:rPr>
          <w:color w:val="002060"/>
        </w:rPr>
        <w:t xml:space="preserve">                                                </w:t>
      </w:r>
      <w:r w:rsidRPr="00512BF0">
        <w:rPr>
          <w:color w:val="002060"/>
          <w:lang w:val="es-ES"/>
        </w:rPr>
        <w:t>Fa0/16, Fa0/17, Fa0/18, Fa0/19</w:t>
      </w:r>
    </w:p>
    <w:p w14:paraId="5150C752" w14:textId="77777777" w:rsidR="009440C6" w:rsidRPr="00512BF0" w:rsidRDefault="009440C6" w:rsidP="004E433E">
      <w:pPr>
        <w:pStyle w:val="CMDOutputRed"/>
        <w:rPr>
          <w:color w:val="002060"/>
          <w:lang w:val="es-ES"/>
        </w:rPr>
      </w:pPr>
      <w:r w:rsidRPr="00512BF0">
        <w:rPr>
          <w:color w:val="002060"/>
          <w:lang w:val="es-ES"/>
        </w:rPr>
        <w:t xml:space="preserve">                                                Fa0/20, Fa0/22, Fa0/23</w:t>
      </w:r>
    </w:p>
    <w:p w14:paraId="22FB6A0F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1000 Native                           active</w:t>
      </w:r>
    </w:p>
    <w:p w14:paraId="2220900D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 xml:space="preserve">1002 </w:t>
      </w:r>
      <w:proofErr w:type="spellStart"/>
      <w:r w:rsidRPr="00CE0874">
        <w:rPr>
          <w:color w:val="002060"/>
        </w:rPr>
        <w:t>fddi</w:t>
      </w:r>
      <w:proofErr w:type="spellEnd"/>
      <w:r w:rsidRPr="00CE0874">
        <w:rPr>
          <w:color w:val="002060"/>
        </w:rPr>
        <w:t>-default                     act/</w:t>
      </w:r>
      <w:proofErr w:type="spellStart"/>
      <w:r w:rsidRPr="00CE0874">
        <w:rPr>
          <w:color w:val="002060"/>
        </w:rPr>
        <w:t>unsup</w:t>
      </w:r>
      <w:proofErr w:type="spellEnd"/>
    </w:p>
    <w:p w14:paraId="56430AF4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>1003 token-ring-default               act/</w:t>
      </w:r>
      <w:proofErr w:type="spellStart"/>
      <w:r w:rsidRPr="00CE0874">
        <w:rPr>
          <w:color w:val="002060"/>
        </w:rPr>
        <w:t>unsup</w:t>
      </w:r>
      <w:proofErr w:type="spellEnd"/>
    </w:p>
    <w:p w14:paraId="65081060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 xml:space="preserve">1004 </w:t>
      </w:r>
      <w:proofErr w:type="spellStart"/>
      <w:r w:rsidRPr="00CE0874">
        <w:rPr>
          <w:color w:val="002060"/>
        </w:rPr>
        <w:t>fddinet</w:t>
      </w:r>
      <w:proofErr w:type="spellEnd"/>
      <w:r w:rsidRPr="00CE0874">
        <w:rPr>
          <w:color w:val="002060"/>
        </w:rPr>
        <w:t>-default                  act/</w:t>
      </w:r>
      <w:proofErr w:type="spellStart"/>
      <w:r w:rsidRPr="00CE0874">
        <w:rPr>
          <w:color w:val="002060"/>
        </w:rPr>
        <w:t>unsup</w:t>
      </w:r>
      <w:proofErr w:type="spellEnd"/>
    </w:p>
    <w:p w14:paraId="016915A2" w14:textId="77777777" w:rsidR="009440C6" w:rsidRPr="00CE0874" w:rsidRDefault="009440C6" w:rsidP="004E433E">
      <w:pPr>
        <w:pStyle w:val="CMDOutputRed"/>
        <w:rPr>
          <w:color w:val="002060"/>
        </w:rPr>
      </w:pPr>
      <w:r w:rsidRPr="00CE0874">
        <w:rPr>
          <w:color w:val="002060"/>
        </w:rPr>
        <w:t xml:space="preserve">1005 </w:t>
      </w:r>
      <w:proofErr w:type="spellStart"/>
      <w:r w:rsidRPr="00CE0874">
        <w:rPr>
          <w:color w:val="002060"/>
        </w:rPr>
        <w:t>trnet</w:t>
      </w:r>
      <w:proofErr w:type="spellEnd"/>
      <w:r w:rsidRPr="00CE0874">
        <w:rPr>
          <w:color w:val="002060"/>
        </w:rPr>
        <w:t>-default                    act/</w:t>
      </w:r>
      <w:proofErr w:type="spellStart"/>
      <w:r w:rsidRPr="00CE0874">
        <w:rPr>
          <w:color w:val="002060"/>
        </w:rPr>
        <w:t>unsup</w:t>
      </w:r>
      <w:proofErr w:type="spellEnd"/>
      <w:r w:rsidRPr="00CE0874">
        <w:rPr>
          <w:color w:val="002060"/>
        </w:rPr>
        <w:t xml:space="preserve"> 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CE0874" w:rsidRDefault="009440C6" w:rsidP="009440C6">
      <w:pPr>
        <w:pStyle w:val="CMD"/>
        <w:rPr>
          <w:color w:val="002060"/>
        </w:rPr>
      </w:pPr>
      <w:r w:rsidRPr="00CE0874">
        <w:rPr>
          <w:color w:val="002060"/>
        </w:rPr>
        <w:t xml:space="preserve">S1# </w:t>
      </w:r>
      <w:r w:rsidRPr="00CE0874">
        <w:rPr>
          <w:b/>
          <w:color w:val="002060"/>
        </w:rPr>
        <w:t>show interfaces trunk</w:t>
      </w:r>
    </w:p>
    <w:p w14:paraId="0677C6C5" w14:textId="77777777" w:rsidR="009440C6" w:rsidRPr="00CE0874" w:rsidRDefault="009440C6" w:rsidP="003100EC">
      <w:pPr>
        <w:pStyle w:val="CMDOutputRed"/>
        <w:rPr>
          <w:color w:val="002060"/>
        </w:rPr>
      </w:pPr>
    </w:p>
    <w:p w14:paraId="3C113A39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Mode             </w:t>
      </w:r>
      <w:proofErr w:type="gramStart"/>
      <w:r w:rsidRPr="00CE0874">
        <w:rPr>
          <w:color w:val="002060"/>
        </w:rPr>
        <w:t>Encapsulation  Status</w:t>
      </w:r>
      <w:proofErr w:type="gramEnd"/>
      <w:r w:rsidRPr="00CE0874">
        <w:rPr>
          <w:color w:val="002060"/>
        </w:rPr>
        <w:t xml:space="preserve">        Native </w:t>
      </w:r>
      <w:proofErr w:type="spellStart"/>
      <w:r w:rsidRPr="00CE0874">
        <w:rPr>
          <w:color w:val="002060"/>
        </w:rPr>
        <w:t>vlan</w:t>
      </w:r>
      <w:proofErr w:type="spellEnd"/>
    </w:p>
    <w:p w14:paraId="7BF3818F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 xml:space="preserve">Fa0/1       desirable        802.1q         </w:t>
      </w:r>
      <w:proofErr w:type="spellStart"/>
      <w:r w:rsidRPr="00CE0874">
        <w:rPr>
          <w:color w:val="002060"/>
        </w:rPr>
        <w:t>trunking</w:t>
      </w:r>
      <w:proofErr w:type="spellEnd"/>
      <w:r w:rsidRPr="00CE0874">
        <w:rPr>
          <w:color w:val="002060"/>
        </w:rPr>
        <w:t xml:space="preserve">      1</w:t>
      </w:r>
    </w:p>
    <w:p w14:paraId="47BE3785" w14:textId="77777777" w:rsidR="009440C6" w:rsidRPr="00CE0874" w:rsidRDefault="009440C6" w:rsidP="003100EC">
      <w:pPr>
        <w:pStyle w:val="CMDOutputRed"/>
        <w:rPr>
          <w:color w:val="002060"/>
        </w:rPr>
      </w:pPr>
    </w:p>
    <w:p w14:paraId="6764CACC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on trunk</w:t>
      </w:r>
    </w:p>
    <w:p w14:paraId="20C4DA04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>Fa0/1       1-4094</w:t>
      </w:r>
    </w:p>
    <w:p w14:paraId="3AEC8021" w14:textId="77777777" w:rsidR="009440C6" w:rsidRPr="00CE0874" w:rsidRDefault="009440C6" w:rsidP="003100EC">
      <w:pPr>
        <w:pStyle w:val="CMDOutputRed"/>
        <w:rPr>
          <w:color w:val="002060"/>
        </w:rPr>
      </w:pPr>
    </w:p>
    <w:p w14:paraId="1DFC4011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and active in management domain</w:t>
      </w:r>
    </w:p>
    <w:p w14:paraId="713289FD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3AE4A97E" w14:textId="77777777" w:rsidR="009440C6" w:rsidRPr="00CE0874" w:rsidRDefault="009440C6" w:rsidP="003100EC">
      <w:pPr>
        <w:pStyle w:val="CMDOutputRed"/>
        <w:rPr>
          <w:color w:val="002060"/>
        </w:rPr>
      </w:pPr>
    </w:p>
    <w:p w14:paraId="714726E7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in spanning tree forwarding state and not pruned</w:t>
      </w:r>
    </w:p>
    <w:p w14:paraId="51AC6DD8" w14:textId="77777777" w:rsidR="009440C6" w:rsidRPr="00CE0874" w:rsidRDefault="009440C6" w:rsidP="003100EC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480506F9" w14:textId="77777777" w:rsidR="009440C6" w:rsidRDefault="009440C6" w:rsidP="00050578">
      <w:pPr>
        <w:pStyle w:val="CMDOutputRed"/>
      </w:pPr>
    </w:p>
    <w:p w14:paraId="03E9632A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Mode             </w:t>
      </w:r>
      <w:proofErr w:type="gramStart"/>
      <w:r w:rsidRPr="00CE0874">
        <w:rPr>
          <w:color w:val="002060"/>
        </w:rPr>
        <w:t>Encapsulation  Status</w:t>
      </w:r>
      <w:proofErr w:type="gramEnd"/>
      <w:r w:rsidRPr="00CE0874">
        <w:rPr>
          <w:color w:val="002060"/>
        </w:rPr>
        <w:t xml:space="preserve">        Native </w:t>
      </w:r>
      <w:proofErr w:type="spellStart"/>
      <w:r w:rsidRPr="00CE0874">
        <w:rPr>
          <w:color w:val="002060"/>
        </w:rPr>
        <w:t>vlan</w:t>
      </w:r>
      <w:proofErr w:type="spellEnd"/>
    </w:p>
    <w:p w14:paraId="2B8DFA88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Fa0/1       auto             802.1q         </w:t>
      </w:r>
      <w:proofErr w:type="spellStart"/>
      <w:r w:rsidRPr="00CE0874">
        <w:rPr>
          <w:color w:val="002060"/>
        </w:rPr>
        <w:t>trunking</w:t>
      </w:r>
      <w:proofErr w:type="spellEnd"/>
      <w:r w:rsidRPr="00CE0874">
        <w:rPr>
          <w:color w:val="002060"/>
        </w:rPr>
        <w:t xml:space="preserve">      1</w:t>
      </w:r>
    </w:p>
    <w:p w14:paraId="00D0F6B2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6B94C27C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on trunk</w:t>
      </w:r>
    </w:p>
    <w:p w14:paraId="44F5F540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1-4094</w:t>
      </w:r>
    </w:p>
    <w:p w14:paraId="2ACE7457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4D51EA26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and active in management domain</w:t>
      </w:r>
    </w:p>
    <w:p w14:paraId="5A9084A7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lastRenderedPageBreak/>
        <w:t>Fa0/1       1,10,20,99,1000</w:t>
      </w:r>
    </w:p>
    <w:p w14:paraId="753DD421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5FFFF18B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in spanning tree forwarding state and not pruned</w:t>
      </w:r>
    </w:p>
    <w:p w14:paraId="78E24F90" w14:textId="7BFCDC39" w:rsidR="009440C6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2E9981A0" w14:textId="77777777" w:rsidR="00CE0874" w:rsidRPr="00CE0874" w:rsidRDefault="00CE0874" w:rsidP="00050578">
      <w:pPr>
        <w:pStyle w:val="CMDOutputRed"/>
        <w:rPr>
          <w:color w:val="002060"/>
        </w:rPr>
      </w:pP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45A097AF" w:rsidR="00050578" w:rsidRPr="00F9395E" w:rsidRDefault="00050578" w:rsidP="00050578">
      <w:pPr>
        <w:pStyle w:val="AnswerLineL50"/>
        <w:rPr>
          <w:color w:val="auto"/>
        </w:rPr>
      </w:pPr>
      <w:r w:rsidRPr="00F9395E">
        <w:rPr>
          <w:color w:val="auto"/>
        </w:rPr>
        <w:t xml:space="preserve">Type your </w:t>
      </w:r>
      <w:r w:rsidR="00F9395E" w:rsidRPr="00F9395E">
        <w:rPr>
          <w:color w:val="auto"/>
        </w:rPr>
        <w:t xml:space="preserve">yes </w:t>
      </w:r>
      <w:r w:rsidRPr="00F9395E">
        <w:rPr>
          <w:color w:val="auto"/>
        </w:rPr>
        <w:t>answers here.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32387C90" w:rsidR="00050578" w:rsidRPr="00F9395E" w:rsidRDefault="00050578" w:rsidP="00050578">
      <w:pPr>
        <w:pStyle w:val="AnswerLineL50"/>
        <w:rPr>
          <w:b w:val="0"/>
          <w:i w:val="0"/>
          <w:color w:val="auto"/>
        </w:rPr>
      </w:pPr>
      <w:r w:rsidRPr="00F9395E">
        <w:rPr>
          <w:b w:val="0"/>
          <w:i w:val="0"/>
          <w:color w:val="auto"/>
        </w:rPr>
        <w:t xml:space="preserve">Type your </w:t>
      </w:r>
      <w:proofErr w:type="spellStart"/>
      <w:r w:rsidRPr="00F9395E">
        <w:rPr>
          <w:b w:val="0"/>
          <w:i w:val="0"/>
          <w:color w:val="auto"/>
        </w:rPr>
        <w:t>a</w:t>
      </w:r>
      <w:r w:rsidR="00F9395E" w:rsidRPr="00F9395E">
        <w:rPr>
          <w:b w:val="0"/>
          <w:i w:val="0"/>
          <w:color w:val="auto"/>
        </w:rPr>
        <w:t>yes</w:t>
      </w:r>
      <w:r w:rsidRPr="00F9395E">
        <w:rPr>
          <w:b w:val="0"/>
          <w:i w:val="0"/>
          <w:color w:val="auto"/>
        </w:rPr>
        <w:t>nswers</w:t>
      </w:r>
      <w:proofErr w:type="spellEnd"/>
      <w:r w:rsidRPr="00F9395E">
        <w:rPr>
          <w:b w:val="0"/>
          <w:i w:val="0"/>
          <w:color w:val="auto"/>
        </w:rPr>
        <w:t xml:space="preserve"> here.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</w:p>
    <w:p w14:paraId="5DD216CA" w14:textId="1C394F07" w:rsidR="00050578" w:rsidRDefault="00050578" w:rsidP="00050578">
      <w:pPr>
        <w:pStyle w:val="AnswerLineL50"/>
      </w:pPr>
      <w:r w:rsidRPr="00F9395E">
        <w:rPr>
          <w:color w:val="auto"/>
        </w:rPr>
        <w:t xml:space="preserve">Type </w:t>
      </w:r>
      <w:proofErr w:type="spellStart"/>
      <w:r w:rsidRPr="00F9395E">
        <w:rPr>
          <w:color w:val="auto"/>
        </w:rPr>
        <w:t>you</w:t>
      </w:r>
      <w:r w:rsidR="00F9395E" w:rsidRPr="00F9395E">
        <w:rPr>
          <w:color w:val="auto"/>
        </w:rPr>
        <w:t>yes</w:t>
      </w:r>
      <w:proofErr w:type="spellEnd"/>
      <w:r w:rsidR="00F9395E" w:rsidRPr="00F9395E">
        <w:rPr>
          <w:color w:val="auto"/>
        </w:rPr>
        <w:t xml:space="preserve"> </w:t>
      </w:r>
      <w:r w:rsidRPr="00F9395E">
        <w:rPr>
          <w:color w:val="auto"/>
        </w:rPr>
        <w:t>r answers here</w:t>
      </w:r>
      <w:r>
        <w:t>.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7E863085" w:rsidR="00050578" w:rsidRPr="00F9395E" w:rsidRDefault="00050578" w:rsidP="00050578">
      <w:pPr>
        <w:pStyle w:val="AnswerLineL50"/>
        <w:rPr>
          <w:color w:val="auto"/>
        </w:rPr>
      </w:pPr>
      <w:bookmarkStart w:id="0" w:name="_GoBack"/>
      <w:r w:rsidRPr="00F9395E">
        <w:rPr>
          <w:i w:val="0"/>
          <w:color w:val="auto"/>
        </w:rPr>
        <w:t xml:space="preserve">Type </w:t>
      </w:r>
      <w:proofErr w:type="spellStart"/>
      <w:r w:rsidRPr="00F9395E">
        <w:rPr>
          <w:i w:val="0"/>
          <w:color w:val="auto"/>
        </w:rPr>
        <w:t>yo</w:t>
      </w:r>
      <w:r w:rsidR="00F9395E" w:rsidRPr="00F9395E">
        <w:rPr>
          <w:i w:val="0"/>
          <w:color w:val="auto"/>
        </w:rPr>
        <w:t>yes</w:t>
      </w:r>
      <w:proofErr w:type="spellEnd"/>
      <w:r w:rsidR="00F9395E" w:rsidRPr="00F9395E">
        <w:rPr>
          <w:i w:val="0"/>
          <w:color w:val="auto"/>
        </w:rPr>
        <w:t xml:space="preserve"> </w:t>
      </w:r>
      <w:proofErr w:type="spellStart"/>
      <w:r w:rsidRPr="00F9395E">
        <w:rPr>
          <w:i w:val="0"/>
          <w:color w:val="auto"/>
        </w:rPr>
        <w:t>ur</w:t>
      </w:r>
      <w:proofErr w:type="spellEnd"/>
      <w:r w:rsidRPr="00F9395E">
        <w:rPr>
          <w:i w:val="0"/>
          <w:color w:val="auto"/>
        </w:rPr>
        <w:t xml:space="preserve"> answers here</w:t>
      </w:r>
      <w:r w:rsidRPr="00F9395E">
        <w:rPr>
          <w:color w:val="auto"/>
        </w:rPr>
        <w:t>.</w:t>
      </w:r>
    </w:p>
    <w:bookmarkEnd w:id="0"/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7EA04CF8" w14:textId="77777777" w:rsidR="009440C6" w:rsidRDefault="009440C6" w:rsidP="00092212">
      <w:pPr>
        <w:pStyle w:val="Heading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CE0874" w:rsidRDefault="009440C6" w:rsidP="00B27BDB">
      <w:pPr>
        <w:pStyle w:val="CMD"/>
        <w:spacing w:before="0"/>
        <w:rPr>
          <w:color w:val="002060"/>
        </w:rPr>
      </w:pPr>
      <w:r w:rsidRPr="00CE0874">
        <w:rPr>
          <w:color w:val="002060"/>
        </w:rPr>
        <w:t xml:space="preserve">S1(config)# </w:t>
      </w:r>
      <w:r w:rsidRPr="00CE0874">
        <w:rPr>
          <w:b/>
          <w:color w:val="002060"/>
        </w:rPr>
        <w:t>interface f0/1</w:t>
      </w:r>
    </w:p>
    <w:p w14:paraId="21FC228B" w14:textId="77777777" w:rsidR="009440C6" w:rsidRPr="00CE0874" w:rsidRDefault="009440C6" w:rsidP="009440C6">
      <w:pPr>
        <w:pStyle w:val="CMD"/>
        <w:rPr>
          <w:b/>
          <w:color w:val="002060"/>
        </w:rPr>
      </w:pPr>
      <w:r w:rsidRPr="00CE0874">
        <w:rPr>
          <w:color w:val="002060"/>
        </w:rPr>
        <w:t>S1(config-</w:t>
      </w:r>
      <w:proofErr w:type="gramStart"/>
      <w:r w:rsidRPr="00CE0874">
        <w:rPr>
          <w:color w:val="002060"/>
        </w:rPr>
        <w:t>if)#</w:t>
      </w:r>
      <w:proofErr w:type="gramEnd"/>
      <w:r w:rsidRPr="00CE0874">
        <w:rPr>
          <w:color w:val="002060"/>
        </w:rPr>
        <w:t xml:space="preserve"> </w:t>
      </w:r>
      <w:r w:rsidRPr="00CE0874">
        <w:rPr>
          <w:b/>
          <w:color w:val="002060"/>
        </w:rPr>
        <w:t>switchport mode trunk</w:t>
      </w:r>
    </w:p>
    <w:p w14:paraId="60C5FE98" w14:textId="77777777" w:rsidR="009440C6" w:rsidRPr="00CE0874" w:rsidRDefault="009440C6" w:rsidP="009440C6">
      <w:pPr>
        <w:pStyle w:val="CMD"/>
        <w:rPr>
          <w:color w:val="002060"/>
        </w:rPr>
      </w:pPr>
    </w:p>
    <w:p w14:paraId="26C4EDBA" w14:textId="77777777" w:rsidR="009440C6" w:rsidRPr="00CE0874" w:rsidRDefault="009440C6" w:rsidP="000944E9">
      <w:pPr>
        <w:pStyle w:val="CMDRed"/>
        <w:rPr>
          <w:color w:val="002060"/>
        </w:rPr>
      </w:pPr>
      <w:r w:rsidRPr="00CE0874">
        <w:rPr>
          <w:color w:val="002060"/>
        </w:rPr>
        <w:t xml:space="preserve">S2(config)# </w:t>
      </w:r>
      <w:r w:rsidRPr="00CE0874">
        <w:rPr>
          <w:b/>
          <w:color w:val="002060"/>
        </w:rPr>
        <w:t>interface f0/1</w:t>
      </w:r>
    </w:p>
    <w:p w14:paraId="6BE0D09C" w14:textId="77777777" w:rsidR="009440C6" w:rsidRPr="00CE0874" w:rsidRDefault="009440C6" w:rsidP="000944E9">
      <w:pPr>
        <w:pStyle w:val="CMDRed"/>
        <w:rPr>
          <w:color w:val="002060"/>
        </w:rPr>
      </w:pPr>
      <w:r w:rsidRPr="00CE0874">
        <w:rPr>
          <w:color w:val="002060"/>
        </w:rPr>
        <w:t>S2(config-</w:t>
      </w:r>
      <w:proofErr w:type="gramStart"/>
      <w:r w:rsidRPr="00CE0874">
        <w:rPr>
          <w:color w:val="002060"/>
        </w:rPr>
        <w:t>if)#</w:t>
      </w:r>
      <w:proofErr w:type="gramEnd"/>
      <w:r w:rsidRPr="00CE0874">
        <w:rPr>
          <w:color w:val="002060"/>
        </w:rPr>
        <w:t xml:space="preserve"> </w:t>
      </w:r>
      <w:r w:rsidRPr="00CE0874">
        <w:rPr>
          <w:b/>
          <w:color w:val="002060"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1F5C9A87" w14:textId="77777777" w:rsidR="009440C6" w:rsidRDefault="009440C6" w:rsidP="00050578">
      <w:pPr>
        <w:pStyle w:val="CMDOutputRed"/>
      </w:pPr>
    </w:p>
    <w:p w14:paraId="3EA0F859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Mode             </w:t>
      </w:r>
      <w:proofErr w:type="gramStart"/>
      <w:r w:rsidRPr="00CE0874">
        <w:rPr>
          <w:color w:val="002060"/>
        </w:rPr>
        <w:t>Encapsulation  Status</w:t>
      </w:r>
      <w:proofErr w:type="gramEnd"/>
      <w:r w:rsidRPr="00CE0874">
        <w:rPr>
          <w:color w:val="002060"/>
        </w:rPr>
        <w:t xml:space="preserve">        Native </w:t>
      </w:r>
      <w:proofErr w:type="spellStart"/>
      <w:r w:rsidRPr="00CE0874">
        <w:rPr>
          <w:color w:val="002060"/>
        </w:rPr>
        <w:t>vlan</w:t>
      </w:r>
      <w:proofErr w:type="spellEnd"/>
    </w:p>
    <w:p w14:paraId="406436DD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Fa0/1       on               802.1q         </w:t>
      </w:r>
      <w:proofErr w:type="spellStart"/>
      <w:r w:rsidRPr="00CE0874">
        <w:rPr>
          <w:color w:val="002060"/>
        </w:rPr>
        <w:t>trunking</w:t>
      </w:r>
      <w:proofErr w:type="spellEnd"/>
      <w:r w:rsidRPr="00CE0874">
        <w:rPr>
          <w:color w:val="002060"/>
        </w:rPr>
        <w:t xml:space="preserve">      1</w:t>
      </w:r>
    </w:p>
    <w:p w14:paraId="5F998F87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212426AE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on trunk</w:t>
      </w:r>
    </w:p>
    <w:p w14:paraId="02ECA5A0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1-4094</w:t>
      </w:r>
    </w:p>
    <w:p w14:paraId="4B9A9862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04D4B65C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and active in management domain</w:t>
      </w:r>
    </w:p>
    <w:p w14:paraId="6F6487DD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7EBD1C12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37EAE93B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in spanning tree forwarding state and not pruned</w:t>
      </w:r>
    </w:p>
    <w:p w14:paraId="57F67E9E" w14:textId="28064AD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26644B97" w14:textId="1471E4D0" w:rsidR="009440C6" w:rsidRDefault="009440C6" w:rsidP="009440C6">
      <w:pPr>
        <w:pStyle w:val="SubStepAlpha"/>
      </w:pPr>
      <w:r>
        <w:t>Modify the trunk configuration on both switches by changing the native VLAN from VLAN 1 to VLAN 1000.</w:t>
      </w:r>
    </w:p>
    <w:p w14:paraId="70B4B1AD" w14:textId="77777777" w:rsidR="009440C6" w:rsidRPr="00CE0874" w:rsidRDefault="009440C6" w:rsidP="009440C6">
      <w:pPr>
        <w:pStyle w:val="CMD"/>
        <w:rPr>
          <w:color w:val="002060"/>
        </w:rPr>
      </w:pPr>
      <w:r w:rsidRPr="00CE0874">
        <w:rPr>
          <w:color w:val="002060"/>
        </w:rPr>
        <w:lastRenderedPageBreak/>
        <w:t xml:space="preserve">S1(config)# </w:t>
      </w:r>
      <w:r w:rsidRPr="00CE0874">
        <w:rPr>
          <w:b/>
          <w:bCs/>
          <w:color w:val="002060"/>
        </w:rPr>
        <w:t>interface f0/1</w:t>
      </w:r>
    </w:p>
    <w:p w14:paraId="5F11212C" w14:textId="77777777" w:rsidR="009440C6" w:rsidRPr="00CE0874" w:rsidRDefault="009440C6" w:rsidP="009440C6">
      <w:pPr>
        <w:pStyle w:val="CMD"/>
        <w:rPr>
          <w:color w:val="002060"/>
        </w:rPr>
      </w:pPr>
      <w:r w:rsidRPr="00CE0874">
        <w:rPr>
          <w:color w:val="002060"/>
        </w:rPr>
        <w:t>S1(config-</w:t>
      </w:r>
      <w:proofErr w:type="gramStart"/>
      <w:r w:rsidRPr="00CE0874">
        <w:rPr>
          <w:color w:val="002060"/>
        </w:rPr>
        <w:t>if)#</w:t>
      </w:r>
      <w:proofErr w:type="gramEnd"/>
      <w:r w:rsidRPr="00CE0874">
        <w:rPr>
          <w:color w:val="002060"/>
        </w:rPr>
        <w:t xml:space="preserve"> </w:t>
      </w:r>
      <w:r w:rsidRPr="00CE0874">
        <w:rPr>
          <w:b/>
          <w:bCs/>
          <w:color w:val="002060"/>
        </w:rPr>
        <w:t xml:space="preserve">switchport trunk native </w:t>
      </w:r>
      <w:proofErr w:type="spellStart"/>
      <w:r w:rsidRPr="00CE0874">
        <w:rPr>
          <w:b/>
          <w:bCs/>
          <w:color w:val="002060"/>
        </w:rPr>
        <w:t>vlan</w:t>
      </w:r>
      <w:proofErr w:type="spellEnd"/>
      <w:r w:rsidRPr="00CE0874">
        <w:rPr>
          <w:b/>
          <w:bCs/>
          <w:color w:val="002060"/>
        </w:rPr>
        <w:t xml:space="preserve"> 1000</w:t>
      </w:r>
    </w:p>
    <w:p w14:paraId="2F328168" w14:textId="77777777" w:rsidR="009440C6" w:rsidRPr="00CE0874" w:rsidRDefault="009440C6" w:rsidP="009440C6">
      <w:pPr>
        <w:pStyle w:val="CMD"/>
        <w:rPr>
          <w:color w:val="002060"/>
        </w:rPr>
      </w:pPr>
    </w:p>
    <w:p w14:paraId="3F9B4640" w14:textId="77777777" w:rsidR="009440C6" w:rsidRPr="00CE0874" w:rsidRDefault="009440C6" w:rsidP="000944E9">
      <w:pPr>
        <w:pStyle w:val="CMDRed"/>
        <w:rPr>
          <w:color w:val="002060"/>
        </w:rPr>
      </w:pPr>
      <w:r w:rsidRPr="00CE0874">
        <w:rPr>
          <w:color w:val="002060"/>
        </w:rPr>
        <w:t xml:space="preserve">S2(config)# </w:t>
      </w:r>
      <w:r w:rsidRPr="00CE0874">
        <w:rPr>
          <w:b/>
          <w:color w:val="002060"/>
        </w:rPr>
        <w:t>interface f0/1</w:t>
      </w:r>
    </w:p>
    <w:p w14:paraId="42E2EC6D" w14:textId="77777777" w:rsidR="009440C6" w:rsidRPr="00CE0874" w:rsidRDefault="009440C6" w:rsidP="000944E9">
      <w:pPr>
        <w:pStyle w:val="CMDRed"/>
        <w:rPr>
          <w:color w:val="002060"/>
        </w:rPr>
      </w:pPr>
      <w:r w:rsidRPr="00CE0874">
        <w:rPr>
          <w:color w:val="002060"/>
        </w:rPr>
        <w:t>S2(config-</w:t>
      </w:r>
      <w:proofErr w:type="gramStart"/>
      <w:r w:rsidRPr="00CE0874">
        <w:rPr>
          <w:color w:val="002060"/>
        </w:rPr>
        <w:t>if)#</w:t>
      </w:r>
      <w:proofErr w:type="gramEnd"/>
      <w:r w:rsidRPr="00CE0874">
        <w:rPr>
          <w:color w:val="002060"/>
        </w:rPr>
        <w:t xml:space="preserve"> </w:t>
      </w:r>
      <w:r w:rsidRPr="00CE0874">
        <w:rPr>
          <w:b/>
          <w:color w:val="002060"/>
        </w:rPr>
        <w:t xml:space="preserve">switchport trunk native </w:t>
      </w:r>
      <w:proofErr w:type="spellStart"/>
      <w:r w:rsidRPr="00CE0874">
        <w:rPr>
          <w:b/>
          <w:color w:val="002060"/>
        </w:rPr>
        <w:t>vlan</w:t>
      </w:r>
      <w:proofErr w:type="spellEnd"/>
      <w:r w:rsidRPr="00CE0874">
        <w:rPr>
          <w:b/>
          <w:color w:val="002060"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21EA5325" w14:textId="77777777" w:rsidR="009440C6" w:rsidRDefault="009440C6" w:rsidP="00050578">
      <w:pPr>
        <w:pStyle w:val="CMDOutputRed"/>
      </w:pPr>
    </w:p>
    <w:p w14:paraId="3584714F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Mode             </w:t>
      </w:r>
      <w:proofErr w:type="gramStart"/>
      <w:r w:rsidRPr="00CE0874">
        <w:rPr>
          <w:color w:val="002060"/>
        </w:rPr>
        <w:t>Encapsulation  Status</w:t>
      </w:r>
      <w:proofErr w:type="gramEnd"/>
      <w:r w:rsidRPr="00CE0874">
        <w:rPr>
          <w:color w:val="002060"/>
        </w:rPr>
        <w:t xml:space="preserve">        Native </w:t>
      </w:r>
      <w:proofErr w:type="spellStart"/>
      <w:r w:rsidRPr="00CE0874">
        <w:rPr>
          <w:color w:val="002060"/>
        </w:rPr>
        <w:t>vlan</w:t>
      </w:r>
      <w:proofErr w:type="spellEnd"/>
    </w:p>
    <w:p w14:paraId="34FBA663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Fa0/1       on               802.1q         </w:t>
      </w:r>
      <w:proofErr w:type="spellStart"/>
      <w:r w:rsidRPr="00CE0874">
        <w:rPr>
          <w:color w:val="002060"/>
        </w:rPr>
        <w:t>trunking</w:t>
      </w:r>
      <w:proofErr w:type="spellEnd"/>
      <w:r w:rsidRPr="00CE0874">
        <w:rPr>
          <w:color w:val="002060"/>
        </w:rPr>
        <w:t xml:space="preserve">      1000</w:t>
      </w:r>
    </w:p>
    <w:p w14:paraId="352AF0C4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4B637003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on trunk</w:t>
      </w:r>
    </w:p>
    <w:p w14:paraId="40CCF0A4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1-4094</w:t>
      </w:r>
    </w:p>
    <w:p w14:paraId="11389D58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43F903AC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allowed and active in management domain</w:t>
      </w:r>
    </w:p>
    <w:p w14:paraId="430EBAFF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2728967D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5B2208AF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Port        </w:t>
      </w:r>
      <w:proofErr w:type="spellStart"/>
      <w:r w:rsidRPr="00CE0874">
        <w:rPr>
          <w:color w:val="002060"/>
        </w:rPr>
        <w:t>Vlans</w:t>
      </w:r>
      <w:proofErr w:type="spellEnd"/>
      <w:r w:rsidRPr="00CE0874">
        <w:rPr>
          <w:color w:val="002060"/>
        </w:rPr>
        <w:t xml:space="preserve"> in spanning tree forwarding state and not pruned</w:t>
      </w:r>
    </w:p>
    <w:p w14:paraId="43B40228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Fa0/1       1,10,20,99,1000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0B6D258E" w14:textId="77777777" w:rsidR="009440C6" w:rsidRDefault="009440C6" w:rsidP="00092212">
      <w:pPr>
        <w:pStyle w:val="BodyTextL50"/>
        <w:spacing w:after="600"/>
      </w:pPr>
      <w:r>
        <w:t>Why might you want to change the native VLAN on a trunk?</w:t>
      </w:r>
    </w:p>
    <w:p w14:paraId="1927FEDE" w14:textId="73E389FF" w:rsidR="009440C6" w:rsidRDefault="00050578" w:rsidP="00CE0874">
      <w:pPr>
        <w:pStyle w:val="AnswerLineL50"/>
        <w:rPr>
          <w:rStyle w:val="AnswerGray"/>
        </w:rPr>
      </w:pPr>
      <w:r>
        <w:t>T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Heading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Heading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>Open configuration window</w:t>
      </w:r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0271E545" w14:textId="77777777" w:rsidR="009440C6" w:rsidRPr="00CB206F" w:rsidRDefault="009440C6" w:rsidP="00050578">
      <w:pPr>
        <w:pStyle w:val="CMDOutputRed"/>
      </w:pPr>
    </w:p>
    <w:p w14:paraId="6675291C" w14:textId="77777777" w:rsidR="009440C6" w:rsidRPr="00CB206F" w:rsidRDefault="009440C6" w:rsidP="00050578">
      <w:pPr>
        <w:pStyle w:val="CMDOutputRed"/>
      </w:pPr>
      <w:r w:rsidRPr="00CB206F">
        <w:t>Directory of flash:/</w:t>
      </w:r>
    </w:p>
    <w:p w14:paraId="37B6F4FC" w14:textId="77777777" w:rsidR="009440C6" w:rsidRPr="00CB206F" w:rsidRDefault="009440C6" w:rsidP="00050578">
      <w:pPr>
        <w:pStyle w:val="CMDOutputRed"/>
      </w:pPr>
    </w:p>
    <w:p w14:paraId="00E141EA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proofErr w:type="gramStart"/>
      <w:r w:rsidRPr="00CB206F">
        <w:t>2  -</w:t>
      </w:r>
      <w:proofErr w:type="spellStart"/>
      <w:proofErr w:type="gramEnd"/>
      <w:r w:rsidRPr="00CB206F">
        <w:t>rwx</w:t>
      </w:r>
      <w:proofErr w:type="spellEnd"/>
      <w:r w:rsidRPr="00CB206F">
        <w:t xml:space="preserve">       59416   Mar 1 1993 01:20:12 +00:00  multiple-fs</w:t>
      </w:r>
    </w:p>
    <w:p w14:paraId="5CAA63BB" w14:textId="77777777" w:rsidR="009440C6" w:rsidRPr="00507C44" w:rsidRDefault="009440C6" w:rsidP="00050578">
      <w:pPr>
        <w:pStyle w:val="CMDOutputRed"/>
        <w:rPr>
          <w:lang w:val="es-ES"/>
        </w:rPr>
      </w:pPr>
      <w:r w:rsidRPr="00CB206F">
        <w:t xml:space="preserve">    </w:t>
      </w:r>
      <w:proofErr w:type="gramStart"/>
      <w:r w:rsidRPr="00507C44">
        <w:rPr>
          <w:lang w:val="es-ES"/>
        </w:rPr>
        <w:t>3  -</w:t>
      </w:r>
      <w:proofErr w:type="spellStart"/>
      <w:proofErr w:type="gramEnd"/>
      <w:r w:rsidRPr="00507C44">
        <w:rPr>
          <w:lang w:val="es-ES"/>
        </w:rPr>
        <w:t>rwx</w:t>
      </w:r>
      <w:proofErr w:type="spellEnd"/>
      <w:r w:rsidRPr="00507C44">
        <w:rPr>
          <w:lang w:val="es-ES"/>
        </w:rPr>
        <w:t xml:space="preserve">    15186645   Mar 1 1993 00:19:23 +00:00  c2960-lanbasek9-mz.152-4.E8.bin</w:t>
      </w:r>
    </w:p>
    <w:p w14:paraId="0FC0DFD8" w14:textId="77777777" w:rsidR="009440C6" w:rsidRPr="00CB206F" w:rsidRDefault="009440C6" w:rsidP="00050578">
      <w:pPr>
        <w:pStyle w:val="CMDOutputRed"/>
      </w:pPr>
      <w:r w:rsidRPr="00507C44">
        <w:rPr>
          <w:lang w:val="es-ES"/>
        </w:rPr>
        <w:t xml:space="preserve">    </w:t>
      </w:r>
      <w:proofErr w:type="gramStart"/>
      <w:r w:rsidRPr="008509BD">
        <w:rPr>
          <w:highlight w:val="yellow"/>
        </w:rPr>
        <w:t>5  -</w:t>
      </w:r>
      <w:proofErr w:type="spellStart"/>
      <w:proofErr w:type="gramEnd"/>
      <w:r w:rsidRPr="008509BD">
        <w:rPr>
          <w:highlight w:val="yellow"/>
        </w:rPr>
        <w:t>rwx</w:t>
      </w:r>
      <w:proofErr w:type="spellEnd"/>
      <w:r w:rsidRPr="008509BD">
        <w:rPr>
          <w:highlight w:val="yellow"/>
        </w:rPr>
        <w:t xml:space="preserve">         796  Sep 19 2019 02:48:04 +00:00  vlan.dat</w:t>
      </w:r>
    </w:p>
    <w:p w14:paraId="7558176A" w14:textId="77777777" w:rsidR="009440C6" w:rsidRPr="00CB206F" w:rsidRDefault="009440C6" w:rsidP="00050578">
      <w:pPr>
        <w:pStyle w:val="CMDOutputRed"/>
      </w:pPr>
      <w:r w:rsidRPr="00CB206F">
        <w:t xml:space="preserve">    </w:t>
      </w:r>
    </w:p>
    <w:p w14:paraId="4F873551" w14:textId="77777777" w:rsidR="009440C6" w:rsidRPr="00CB206F" w:rsidRDefault="009440C6" w:rsidP="00050578">
      <w:pPr>
        <w:pStyle w:val="CMDOutputRed"/>
      </w:pPr>
      <w:r w:rsidRPr="00CB206F">
        <w:t>61028352 bytes total (33762304 bytes free)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Heading3"/>
      </w:pPr>
      <w:r>
        <w:lastRenderedPageBreak/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E0874" w:rsidRDefault="009440C6" w:rsidP="00050578">
      <w:pPr>
        <w:pStyle w:val="CMD"/>
        <w:rPr>
          <w:color w:val="002060"/>
        </w:rPr>
      </w:pPr>
      <w:r w:rsidRPr="00CE0874">
        <w:rPr>
          <w:color w:val="002060"/>
        </w:rPr>
        <w:t xml:space="preserve">S1# </w:t>
      </w:r>
      <w:r w:rsidRPr="00CE0874">
        <w:rPr>
          <w:b/>
          <w:color w:val="002060"/>
        </w:rPr>
        <w:t>show flash:</w:t>
      </w:r>
    </w:p>
    <w:p w14:paraId="4CB41334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33519E3D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Directory of flash:/</w:t>
      </w:r>
    </w:p>
    <w:p w14:paraId="5D3056A9" w14:textId="77777777" w:rsidR="009440C6" w:rsidRPr="00CE0874" w:rsidRDefault="009440C6" w:rsidP="00050578">
      <w:pPr>
        <w:pStyle w:val="CMDOutputRed"/>
        <w:rPr>
          <w:color w:val="002060"/>
        </w:rPr>
      </w:pPr>
    </w:p>
    <w:p w14:paraId="22797CB2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 xml:space="preserve">    </w:t>
      </w:r>
      <w:proofErr w:type="gramStart"/>
      <w:r w:rsidRPr="00CE0874">
        <w:rPr>
          <w:color w:val="002060"/>
        </w:rPr>
        <w:t>2  -</w:t>
      </w:r>
      <w:proofErr w:type="spellStart"/>
      <w:proofErr w:type="gramEnd"/>
      <w:r w:rsidRPr="00CE0874">
        <w:rPr>
          <w:color w:val="002060"/>
        </w:rPr>
        <w:t>rwx</w:t>
      </w:r>
      <w:proofErr w:type="spellEnd"/>
      <w:r w:rsidRPr="00CE0874">
        <w:rPr>
          <w:color w:val="002060"/>
        </w:rPr>
        <w:t xml:space="preserve">       59416   Mar 1 1993 01:20:12 +00:00  multiple-fs</w:t>
      </w:r>
    </w:p>
    <w:p w14:paraId="29B17056" w14:textId="77777777" w:rsidR="009440C6" w:rsidRPr="00507C44" w:rsidRDefault="009440C6" w:rsidP="00050578">
      <w:pPr>
        <w:pStyle w:val="CMDOutputRed"/>
        <w:rPr>
          <w:color w:val="002060"/>
          <w:lang w:val="es-ES"/>
        </w:rPr>
      </w:pPr>
      <w:r w:rsidRPr="00CE0874">
        <w:rPr>
          <w:color w:val="002060"/>
        </w:rPr>
        <w:t xml:space="preserve">    </w:t>
      </w:r>
      <w:proofErr w:type="gramStart"/>
      <w:r w:rsidRPr="00507C44">
        <w:rPr>
          <w:color w:val="002060"/>
          <w:lang w:val="es-ES"/>
        </w:rPr>
        <w:t>3  -</w:t>
      </w:r>
      <w:proofErr w:type="spellStart"/>
      <w:proofErr w:type="gramEnd"/>
      <w:r w:rsidRPr="00507C44">
        <w:rPr>
          <w:color w:val="002060"/>
          <w:lang w:val="es-ES"/>
        </w:rPr>
        <w:t>rwx</w:t>
      </w:r>
      <w:proofErr w:type="spellEnd"/>
      <w:r w:rsidRPr="00507C44">
        <w:rPr>
          <w:color w:val="002060"/>
          <w:lang w:val="es-ES"/>
        </w:rPr>
        <w:t xml:space="preserve">    15186645   Mar 1 1993 00:19:23 +00:00  c2960-lanbasek9-mz.152-4.E8.bin</w:t>
      </w:r>
    </w:p>
    <w:p w14:paraId="172F6B83" w14:textId="77777777" w:rsidR="009440C6" w:rsidRPr="00507C44" w:rsidRDefault="009440C6" w:rsidP="00050578">
      <w:pPr>
        <w:pStyle w:val="CMDOutputRed"/>
        <w:rPr>
          <w:color w:val="002060"/>
          <w:lang w:val="es-ES"/>
        </w:rPr>
      </w:pPr>
    </w:p>
    <w:p w14:paraId="113C3305" w14:textId="77777777" w:rsidR="009440C6" w:rsidRPr="00CE0874" w:rsidRDefault="009440C6" w:rsidP="00050578">
      <w:pPr>
        <w:pStyle w:val="CMDOutputRed"/>
        <w:rPr>
          <w:color w:val="002060"/>
        </w:rPr>
      </w:pPr>
      <w:r w:rsidRPr="00CE0874">
        <w:rPr>
          <w:color w:val="002060"/>
        </w:rPr>
        <w:t>61028352 bytes total (33763840 bytes free)</w:t>
      </w:r>
    </w:p>
    <w:p w14:paraId="4D7E03A8" w14:textId="0F3393EC" w:rsidR="009440C6" w:rsidRDefault="00050578" w:rsidP="00050578">
      <w:pPr>
        <w:pStyle w:val="Heading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750BBCB" w14:textId="284DB495" w:rsidR="009440C6" w:rsidRDefault="009440C6" w:rsidP="00CE0874">
      <w:pPr>
        <w:pStyle w:val="BodyTextL50"/>
        <w:ind w:left="0"/>
        <w:rPr>
          <w:rStyle w:val="AnswerGray"/>
        </w:rPr>
      </w:pP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sectPr w:rsidR="00B27BDB" w:rsidRPr="00DD0A63" w:rsidSect="009C318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E460" w14:textId="77777777" w:rsidR="00EA0245" w:rsidRDefault="00EA0245" w:rsidP="00710659">
      <w:pPr>
        <w:spacing w:after="0" w:line="240" w:lineRule="auto"/>
      </w:pPr>
      <w:r>
        <w:separator/>
      </w:r>
    </w:p>
    <w:p w14:paraId="77E83CC5" w14:textId="77777777" w:rsidR="00EA0245" w:rsidRDefault="00EA0245"/>
  </w:endnote>
  <w:endnote w:type="continuationSeparator" w:id="0">
    <w:p w14:paraId="24A7DF37" w14:textId="77777777" w:rsidR="00EA0245" w:rsidRDefault="00EA0245" w:rsidP="00710659">
      <w:pPr>
        <w:spacing w:after="0" w:line="240" w:lineRule="auto"/>
      </w:pPr>
      <w:r>
        <w:continuationSeparator/>
      </w:r>
    </w:p>
    <w:p w14:paraId="572B0829" w14:textId="77777777" w:rsidR="00EA0245" w:rsidRDefault="00EA0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B36B" w14:textId="2ABC1A4D" w:rsidR="006F4CEB" w:rsidRPr="004721BB" w:rsidRDefault="006F4CEB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96DD3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1657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1657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F755" w14:textId="7FB3D327" w:rsidR="006F4CEB" w:rsidRPr="004721BB" w:rsidRDefault="006F4CEB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96DD3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1657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1657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4E48D" w14:textId="77777777" w:rsidR="00EA0245" w:rsidRDefault="00EA0245" w:rsidP="00710659">
      <w:pPr>
        <w:spacing w:after="0" w:line="240" w:lineRule="auto"/>
      </w:pPr>
      <w:r>
        <w:separator/>
      </w:r>
    </w:p>
    <w:p w14:paraId="0990CED8" w14:textId="77777777" w:rsidR="00EA0245" w:rsidRDefault="00EA0245"/>
  </w:footnote>
  <w:footnote w:type="continuationSeparator" w:id="0">
    <w:p w14:paraId="46F52B10" w14:textId="77777777" w:rsidR="00EA0245" w:rsidRDefault="00EA0245" w:rsidP="00710659">
      <w:pPr>
        <w:spacing w:after="0" w:line="240" w:lineRule="auto"/>
      </w:pPr>
      <w:r>
        <w:continuationSeparator/>
      </w:r>
    </w:p>
    <w:p w14:paraId="4681D2BD" w14:textId="77777777" w:rsidR="00EA0245" w:rsidRDefault="00EA02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77777777" w:rsidR="006F4CEB" w:rsidRDefault="006F4CEB" w:rsidP="008402F2">
        <w:pPr>
          <w:pStyle w:val="PageHead"/>
        </w:pPr>
        <w:r>
          <w:t xml:space="preserve">Lab - Configure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A38A" w14:textId="77777777" w:rsidR="006F4CEB" w:rsidRDefault="006F4CEB" w:rsidP="006C3FCF">
    <w:pPr>
      <w:ind w:left="-288"/>
    </w:pPr>
    <w:r>
      <w:rPr>
        <w:noProof/>
        <w:lang w:val="en-IE" w:eastAsia="en-IE"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32004F"/>
    <w:multiLevelType w:val="hybridMultilevel"/>
    <w:tmpl w:val="0A76D57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7"/>
  </w:num>
  <w:num w:numId="11">
    <w:abstractNumId w:val="9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46"/>
    <w:rsid w:val="00001BDF"/>
    <w:rsid w:val="0000380F"/>
    <w:rsid w:val="00004175"/>
    <w:rsid w:val="000059C9"/>
    <w:rsid w:val="00012BC8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54490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44E9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27E30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57F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70C"/>
    <w:rsid w:val="004D682B"/>
    <w:rsid w:val="004E433E"/>
    <w:rsid w:val="004E6152"/>
    <w:rsid w:val="004F344A"/>
    <w:rsid w:val="004F4EC3"/>
    <w:rsid w:val="00504ED4"/>
    <w:rsid w:val="00507C44"/>
    <w:rsid w:val="00510639"/>
    <w:rsid w:val="00511791"/>
    <w:rsid w:val="00512BF0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720"/>
    <w:rsid w:val="005C6DE5"/>
    <w:rsid w:val="005D2B29"/>
    <w:rsid w:val="005D354A"/>
    <w:rsid w:val="005D38B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3631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CEB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3A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2F44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228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3D2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0874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DD3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245"/>
    <w:rsid w:val="00EA486E"/>
    <w:rsid w:val="00EA4FA3"/>
    <w:rsid w:val="00EB001B"/>
    <w:rsid w:val="00EB1C24"/>
    <w:rsid w:val="00EB3082"/>
    <w:rsid w:val="00EB6C33"/>
    <w:rsid w:val="00EC1DEA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E06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9395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FC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C9"/>
    <w:rsid w:val="00696895"/>
    <w:rsid w:val="007E55F9"/>
    <w:rsid w:val="008D2093"/>
    <w:rsid w:val="00B82A1A"/>
    <w:rsid w:val="00CF05C9"/>
    <w:rsid w:val="00D36DD4"/>
    <w:rsid w:val="00E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357350b60d034c609d3fac93c6a0dc9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5209ccd774a671a5a116d4c4154f83c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E540B-BF7A-4FFE-B2EF-1344332A9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FA031-21D7-4221-B2F0-D656F91F6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15AC8-8494-4845-9C88-0A709BEEA530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4.xml><?xml version="1.0" encoding="utf-8"?>
<ds:datastoreItem xmlns:ds="http://schemas.openxmlformats.org/officeDocument/2006/customXml" ds:itemID="{3E6C878D-9A12-4B09-8E88-FE2EBE8E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14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VLANs and Trunking</vt:lpstr>
    </vt:vector>
  </TitlesOfParts>
  <Company>Cisco Systems, Inc.</Company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VLANs and Trunking</dc:title>
  <dc:creator>SP</dc:creator>
  <dc:description>2013</dc:description>
  <cp:lastModifiedBy>Netengineer</cp:lastModifiedBy>
  <cp:revision>2</cp:revision>
  <cp:lastPrinted>2019-10-17T21:31:00Z</cp:lastPrinted>
  <dcterms:created xsi:type="dcterms:W3CDTF">2023-10-17T14:52:00Z</dcterms:created>
  <dcterms:modified xsi:type="dcterms:W3CDTF">2023-10-17T14:52:00Z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